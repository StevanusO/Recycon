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1F64D0FD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5446EB0D" w:rsidR="000035F9" w:rsidRPr="00434074" w:rsidRDefault="00542033" w:rsidP="1F64D0FD">
            <w:pPr>
              <w:rPr>
                <w:rFonts w:ascii="Arial" w:hAnsi="Arial" w:cs="Arial"/>
                <w:b/>
                <w:bCs/>
                <w:i/>
                <w:iCs/>
                <w:sz w:val="32"/>
                <w:szCs w:val="32"/>
              </w:rPr>
            </w:pPr>
            <w:r w:rsidRPr="1F64D0FD">
              <w:rPr>
                <w:rFonts w:ascii="Arial" w:hAnsi="Arial" w:cs="Arial"/>
                <w:b/>
                <w:bCs/>
                <w:sz w:val="32"/>
                <w:szCs w:val="32"/>
              </w:rPr>
              <w:t>[</w:t>
            </w:r>
            <w:r w:rsidR="000035F9" w:rsidRPr="1F64D0FD">
              <w:rPr>
                <w:rFonts w:ascii="Arial" w:hAnsi="Arial" w:cs="Arial"/>
                <w:b/>
                <w:bCs/>
                <w:sz w:val="32"/>
                <w:szCs w:val="32"/>
                <w:lang w:val="id-ID"/>
              </w:rPr>
              <w:t>Project</w:t>
            </w:r>
            <w:r w:rsidRPr="1F64D0FD">
              <w:rPr>
                <w:rFonts w:ascii="Arial" w:hAnsi="Arial" w:cs="Arial"/>
                <w:b/>
                <w:bCs/>
                <w:sz w:val="32"/>
                <w:szCs w:val="32"/>
              </w:rPr>
              <w:t>]</w:t>
            </w:r>
            <w:r w:rsidR="000035F9" w:rsidRPr="1F64D0FD">
              <w:rPr>
                <w:rFonts w:ascii="Arial" w:hAnsi="Arial" w:cs="Arial"/>
                <w:b/>
                <w:bCs/>
                <w:sz w:val="32"/>
                <w:szCs w:val="32"/>
                <w:lang w:val="id-ID"/>
              </w:rPr>
              <w:t xml:space="preserve"> </w:t>
            </w:r>
            <w:r w:rsidR="000035F9" w:rsidRPr="1F64D0FD">
              <w:rPr>
                <w:rFonts w:ascii="Arial" w:hAnsi="Arial" w:cs="Arial"/>
                <w:b/>
                <w:bCs/>
                <w:sz w:val="32"/>
                <w:szCs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1F64D0FD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7FCF4794" w:rsidR="000035F9" w:rsidRDefault="000035F9" w:rsidP="1F64D0FD">
            <w:pPr>
              <w:pStyle w:val="Header"/>
              <w:rPr>
                <w:rFonts w:ascii="Arial Narrow" w:hAnsi="Arial Narrow" w:cs="Tahoma"/>
                <w:sz w:val="36"/>
                <w:szCs w:val="36"/>
              </w:rPr>
            </w:pPr>
            <w:r w:rsidRPr="1F64D0FD">
              <w:rPr>
                <w:rFonts w:ascii="Arial Narrow" w:hAnsi="Arial Narrow" w:cs="Tahoma"/>
                <w:sz w:val="36"/>
                <w:szCs w:val="36"/>
              </w:rPr>
              <w:t>&lt;</w:t>
            </w:r>
            <w:r w:rsidR="21AB2AF4" w:rsidRPr="1F64D0FD">
              <w:rPr>
                <w:rFonts w:ascii="Arial Narrow" w:hAnsi="Arial Narrow" w:cs="Tahoma"/>
                <w:sz w:val="36"/>
                <w:szCs w:val="36"/>
              </w:rPr>
              <w:t>COMP6681001</w:t>
            </w:r>
            <w:r w:rsidRPr="1F64D0FD">
              <w:rPr>
                <w:rFonts w:ascii="Arial Narrow" w:hAnsi="Arial Narrow" w:cs="Tahoma"/>
                <w:sz w:val="36"/>
                <w:szCs w:val="36"/>
              </w:rPr>
              <w:t>&gt;</w:t>
            </w:r>
          </w:p>
          <w:p w14:paraId="36656A16" w14:textId="7A304706" w:rsidR="000035F9" w:rsidRPr="00876A58" w:rsidRDefault="000035F9" w:rsidP="1F64D0FD">
            <w:pPr>
              <w:pStyle w:val="Header"/>
              <w:rPr>
                <w:rFonts w:ascii="Arial Narrow" w:hAnsi="Arial Narrow" w:cs="Tahoma"/>
                <w:sz w:val="36"/>
                <w:szCs w:val="36"/>
                <w:lang w:val="id-ID"/>
              </w:rPr>
            </w:pPr>
            <w:r w:rsidRPr="1F64D0FD">
              <w:rPr>
                <w:rFonts w:ascii="Arial Narrow" w:hAnsi="Arial Narrow" w:cs="Tahoma"/>
                <w:sz w:val="36"/>
                <w:szCs w:val="36"/>
              </w:rPr>
              <w:t>&lt;</w:t>
            </w:r>
            <w:r w:rsidR="3379996A" w:rsidRPr="1F64D0FD">
              <w:rPr>
                <w:rFonts w:ascii="Arial Narrow" w:hAnsi="Arial Narrow" w:cs="Tahoma"/>
                <w:sz w:val="36"/>
                <w:szCs w:val="36"/>
              </w:rPr>
              <w:t>Web Programming</w:t>
            </w:r>
            <w:r w:rsidRPr="1F64D0FD">
              <w:rPr>
                <w:rFonts w:ascii="Arial Narrow" w:hAnsi="Arial Narrow" w:cs="Tahoma"/>
                <w:sz w:val="36"/>
                <w:szCs w:val="36"/>
              </w:rPr>
              <w:t>&gt;</w:t>
            </w:r>
          </w:p>
        </w:tc>
        <w:tc>
          <w:tcPr>
            <w:tcW w:w="2763" w:type="dxa"/>
            <w:vMerge/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1F64D0FD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3384FE4E" w:rsidR="000035F9" w:rsidRPr="00227331" w:rsidRDefault="00227331" w:rsidP="1F64D0FD">
            <w:pPr>
              <w:pStyle w:val="Header"/>
              <w:rPr>
                <w:rFonts w:ascii="Arial" w:hAnsi="Arial" w:cs="Arial"/>
                <w:sz w:val="20"/>
                <w:szCs w:val="20"/>
              </w:rPr>
            </w:pPr>
            <w:r w:rsidRPr="1F64D0FD">
              <w:rPr>
                <w:rFonts w:ascii="Arial" w:hAnsi="Arial" w:cs="Arial"/>
                <w:sz w:val="20"/>
                <w:szCs w:val="20"/>
              </w:rPr>
              <w:t>Odd</w:t>
            </w:r>
            <w:r w:rsidR="000035F9" w:rsidRPr="1F64D0FD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035F9" w:rsidRPr="1F64D0FD">
              <w:rPr>
                <w:rFonts w:ascii="Arial" w:hAnsi="Arial" w:cs="Arial"/>
                <w:sz w:val="20"/>
                <w:szCs w:val="20"/>
                <w:lang w:val="id-ID"/>
              </w:rPr>
              <w:t>Semester</w:t>
            </w:r>
            <w:r w:rsidR="000035F9" w:rsidRPr="1F64D0FD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24532777" w:rsidRPr="1F64D0FD">
              <w:rPr>
                <w:rFonts w:ascii="Arial" w:hAnsi="Arial" w:cs="Arial"/>
                <w:sz w:val="20"/>
                <w:szCs w:val="20"/>
              </w:rPr>
              <w:t>2022</w:t>
            </w:r>
            <w:r w:rsidR="06FBE24F" w:rsidRPr="1F64D0FD">
              <w:rPr>
                <w:rFonts w:ascii="Arial" w:hAnsi="Arial" w:cs="Arial"/>
                <w:sz w:val="20"/>
                <w:szCs w:val="20"/>
              </w:rPr>
              <w:t>/2023</w:t>
            </w:r>
          </w:p>
        </w:tc>
        <w:tc>
          <w:tcPr>
            <w:tcW w:w="2763" w:type="dxa"/>
            <w:vMerge/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4BDED791" w:rsidR="009F37DD" w:rsidRPr="00740F48" w:rsidRDefault="67BCB5C6" w:rsidP="1F64D0FD">
      <w:pPr>
        <w:spacing w:line="360" w:lineRule="auto"/>
        <w:ind w:firstLine="360"/>
      </w:pPr>
      <w:r>
        <w:t>R</w:t>
      </w:r>
      <w:r w:rsidR="10B592AB">
        <w:t>ECYCON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53677005" w:rsidR="00740F48" w:rsidRPr="009F37DD" w:rsidRDefault="1F48ECEE" w:rsidP="1F64D0FD">
      <w:pPr>
        <w:spacing w:line="360" w:lineRule="auto"/>
        <w:ind w:left="360"/>
      </w:pPr>
      <w:r>
        <w:t>Recycon merupakan sebuah website yang menjual barang bekas dan barang recycle (di daur ulang)</w:t>
      </w:r>
      <w:r w:rsidR="1D8717A1">
        <w:t xml:space="preserve"> seperti aksesoris, alat rumah tangga, dan banyak lainnya. Pengguna dapat melakukan pembelian produk-produk </w:t>
      </w:r>
      <w:r w:rsidR="644794ED">
        <w:t>pada website ini. Admin dapat menggunakan website ini untuk melakukan pengelolaan terhadap produk-produk yang akan dijual pada website ini.</w:t>
      </w:r>
      <w:r w:rsidR="799F227A">
        <w:t xml:space="preserve"> Pengguna yang belum mempunyai akun pada website ini juga dapat menggunakannya dimana mereka dapat melihat produk-produk yang dijual pada website tersebut.</w:t>
      </w:r>
    </w:p>
    <w:p w14:paraId="0DADEF54" w14:textId="2790D3D5" w:rsidR="1F64D0FD" w:rsidRDefault="1F64D0FD" w:rsidP="1F64D0FD">
      <w:pPr>
        <w:spacing w:line="360" w:lineRule="auto"/>
        <w:ind w:left="360"/>
      </w:pPr>
    </w:p>
    <w:p w14:paraId="5F231E5D" w14:textId="34C53763" w:rsidR="799F227A" w:rsidRDefault="799F227A" w:rsidP="1F64D0FD">
      <w:pPr>
        <w:spacing w:line="360" w:lineRule="auto"/>
        <w:ind w:left="360"/>
      </w:pPr>
      <w:r>
        <w:t>Sehingga secara keseluruhan akan terdapat 3 peran pada website tersebut, yaitu pengguna, admin, dan pengguna yang tidak login.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0B8F3D4A" w14:textId="0432BAD8" w:rsidR="002F11B8" w:rsidRPr="00682E72" w:rsidRDefault="45113474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t>Home</w:t>
      </w:r>
    </w:p>
    <w:p w14:paraId="7F590674" w14:textId="6CD261FA" w:rsidR="25BBC534" w:rsidRDefault="25BBC534" w:rsidP="00773A5B">
      <w:pPr>
        <w:spacing w:line="360" w:lineRule="auto"/>
        <w:ind w:left="709"/>
        <w:rPr>
          <w:lang w:val="id-ID"/>
        </w:rPr>
      </w:pPr>
      <w:r w:rsidRPr="1F64D0FD">
        <w:rPr>
          <w:lang w:val="id-ID"/>
        </w:rPr>
        <w:t>Di</w:t>
      </w:r>
      <w:r w:rsidR="00773A5B">
        <w:t xml:space="preserve"> </w:t>
      </w:r>
      <w:r w:rsidRPr="1F64D0FD">
        <w:rPr>
          <w:lang w:val="id-ID"/>
        </w:rPr>
        <w:t>halaman ini pengguna, admin dan pengguna yang tidak login dapat mengakses tampilannya</w:t>
      </w:r>
    </w:p>
    <w:p w14:paraId="0F342D53" w14:textId="6E4231F3" w:rsidR="182451B6" w:rsidRDefault="00773A5B" w:rsidP="00773A5B">
      <w:pPr>
        <w:pStyle w:val="ListParagraph"/>
        <w:numPr>
          <w:ilvl w:val="1"/>
          <w:numId w:val="23"/>
        </w:numPr>
        <w:spacing w:line="360" w:lineRule="auto"/>
        <w:ind w:left="1134"/>
        <w:rPr>
          <w:lang w:val="id-ID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46336A" wp14:editId="43ED63D6">
            <wp:simplePos x="0" y="0"/>
            <wp:positionH relativeFrom="column">
              <wp:posOffset>472440</wp:posOffset>
            </wp:positionH>
            <wp:positionV relativeFrom="paragraph">
              <wp:posOffset>265430</wp:posOffset>
            </wp:positionV>
            <wp:extent cx="3228975" cy="914400"/>
            <wp:effectExtent l="0" t="0" r="9525" b="0"/>
            <wp:wrapNone/>
            <wp:docPr id="251802774" name="Picture 25180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182451B6" w:rsidRPr="1F64D0FD">
        <w:rPr>
          <w:lang w:val="id-ID"/>
        </w:rPr>
        <w:t>Code</w:t>
      </w:r>
    </w:p>
    <w:p w14:paraId="36B4621B" w14:textId="36296CDD" w:rsidR="1344D622" w:rsidRDefault="1344D622" w:rsidP="1F64D0FD">
      <w:pPr>
        <w:spacing w:line="360" w:lineRule="auto"/>
        <w:ind w:left="990"/>
      </w:pPr>
    </w:p>
    <w:p w14:paraId="6EBF80C5" w14:textId="69EC446A" w:rsidR="1F64D0FD" w:rsidRDefault="1F64D0FD" w:rsidP="1F64D0FD">
      <w:pPr>
        <w:spacing w:line="360" w:lineRule="auto"/>
        <w:ind w:left="720"/>
      </w:pPr>
    </w:p>
    <w:p w14:paraId="3A09EFE7" w14:textId="1F501992" w:rsidR="1F64D0FD" w:rsidRDefault="1F64D0FD" w:rsidP="1F64D0FD">
      <w:pPr>
        <w:spacing w:line="360" w:lineRule="auto"/>
        <w:ind w:left="720"/>
      </w:pPr>
    </w:p>
    <w:p w14:paraId="12899DD1" w14:textId="0EF11970" w:rsidR="1F64D0FD" w:rsidRDefault="1F64D0FD" w:rsidP="1F64D0FD">
      <w:pPr>
        <w:spacing w:line="360" w:lineRule="auto"/>
        <w:ind w:left="720"/>
      </w:pPr>
    </w:p>
    <w:p w14:paraId="47D1BF9A" w14:textId="40F73839" w:rsidR="1F64D0FD" w:rsidRDefault="1F64D0FD" w:rsidP="1F64D0FD">
      <w:pPr>
        <w:spacing w:line="360" w:lineRule="auto"/>
        <w:ind w:left="720"/>
      </w:pPr>
    </w:p>
    <w:p w14:paraId="09428E03" w14:textId="04E61109" w:rsidR="1F64D0FD" w:rsidRDefault="1F64D0FD" w:rsidP="1F64D0FD">
      <w:pPr>
        <w:spacing w:line="360" w:lineRule="auto"/>
        <w:ind w:left="720"/>
      </w:pPr>
    </w:p>
    <w:p w14:paraId="37A1CEF4" w14:textId="21872653" w:rsidR="1F64D0FD" w:rsidRDefault="1F64D0FD" w:rsidP="1F64D0FD">
      <w:pPr>
        <w:spacing w:line="360" w:lineRule="auto"/>
        <w:ind w:left="720"/>
      </w:pPr>
    </w:p>
    <w:p w14:paraId="57F29BA4" w14:textId="006CF7CF" w:rsidR="1F64D0FD" w:rsidRDefault="1F64D0FD" w:rsidP="1F64D0FD">
      <w:pPr>
        <w:spacing w:line="360" w:lineRule="auto"/>
        <w:ind w:left="720"/>
      </w:pPr>
    </w:p>
    <w:p w14:paraId="5B6CD2F0" w14:textId="44308809" w:rsidR="1F64D0FD" w:rsidRDefault="1F64D0FD" w:rsidP="1F64D0FD">
      <w:pPr>
        <w:spacing w:line="360" w:lineRule="auto"/>
        <w:ind w:left="990"/>
      </w:pPr>
    </w:p>
    <w:p w14:paraId="2A2DD147" w14:textId="7A2C8FE7" w:rsidR="1F64D0FD" w:rsidRDefault="005F65C4" w:rsidP="1F64D0FD">
      <w:pPr>
        <w:spacing w:line="360" w:lineRule="auto"/>
        <w:ind w:left="99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AB490F4" wp14:editId="10A620E8">
            <wp:simplePos x="0" y="0"/>
            <wp:positionH relativeFrom="column">
              <wp:posOffset>441960</wp:posOffset>
            </wp:positionH>
            <wp:positionV relativeFrom="paragraph">
              <wp:posOffset>6350</wp:posOffset>
            </wp:positionV>
            <wp:extent cx="3888751" cy="3946545"/>
            <wp:effectExtent l="0" t="0" r="0" b="0"/>
            <wp:wrapNone/>
            <wp:docPr id="512548382" name="Picture 512548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751" cy="394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5816B" w14:textId="3D3843B7" w:rsidR="2F01EAA6" w:rsidRDefault="2F01EAA6" w:rsidP="1F64D0FD">
      <w:pPr>
        <w:spacing w:line="360" w:lineRule="auto"/>
        <w:ind w:left="990"/>
      </w:pPr>
    </w:p>
    <w:p w14:paraId="3EF4CB58" w14:textId="41D485C5" w:rsidR="1F64D0FD" w:rsidRDefault="1F64D0FD" w:rsidP="1F64D0FD">
      <w:pPr>
        <w:spacing w:line="360" w:lineRule="auto"/>
        <w:rPr>
          <w:lang w:val="id-ID"/>
        </w:rPr>
      </w:pPr>
    </w:p>
    <w:p w14:paraId="111CBB20" w14:textId="32E6BAA1" w:rsidR="005F65C4" w:rsidRDefault="005F65C4" w:rsidP="1F64D0FD">
      <w:pPr>
        <w:spacing w:line="360" w:lineRule="auto"/>
        <w:rPr>
          <w:lang w:val="id-ID"/>
        </w:rPr>
      </w:pPr>
    </w:p>
    <w:p w14:paraId="5892795F" w14:textId="064704E9" w:rsidR="005F65C4" w:rsidRDefault="005F65C4" w:rsidP="1F64D0FD">
      <w:pPr>
        <w:spacing w:line="360" w:lineRule="auto"/>
        <w:rPr>
          <w:lang w:val="id-ID"/>
        </w:rPr>
      </w:pPr>
    </w:p>
    <w:p w14:paraId="6D94187D" w14:textId="657C55F0" w:rsidR="005F65C4" w:rsidRDefault="005F65C4" w:rsidP="1F64D0FD">
      <w:pPr>
        <w:spacing w:line="360" w:lineRule="auto"/>
        <w:rPr>
          <w:lang w:val="id-ID"/>
        </w:rPr>
      </w:pPr>
    </w:p>
    <w:p w14:paraId="6DF9D2FE" w14:textId="762EAAE2" w:rsidR="005F65C4" w:rsidRDefault="005F65C4" w:rsidP="1F64D0FD">
      <w:pPr>
        <w:spacing w:line="360" w:lineRule="auto"/>
        <w:rPr>
          <w:lang w:val="id-ID"/>
        </w:rPr>
      </w:pPr>
    </w:p>
    <w:p w14:paraId="068F7F6A" w14:textId="4A17C6B2" w:rsidR="005F65C4" w:rsidRDefault="005F65C4" w:rsidP="1F64D0FD">
      <w:pPr>
        <w:spacing w:line="360" w:lineRule="auto"/>
        <w:rPr>
          <w:lang w:val="id-ID"/>
        </w:rPr>
      </w:pPr>
    </w:p>
    <w:p w14:paraId="0D2E758E" w14:textId="4A6088B9" w:rsidR="005F65C4" w:rsidRDefault="005F65C4" w:rsidP="1F64D0FD">
      <w:pPr>
        <w:spacing w:line="360" w:lineRule="auto"/>
        <w:rPr>
          <w:lang w:val="id-ID"/>
        </w:rPr>
      </w:pPr>
    </w:p>
    <w:p w14:paraId="746A0DA0" w14:textId="650EAFD6" w:rsidR="005F65C4" w:rsidRDefault="005F65C4" w:rsidP="1F64D0FD">
      <w:pPr>
        <w:spacing w:line="360" w:lineRule="auto"/>
        <w:rPr>
          <w:lang w:val="id-ID"/>
        </w:rPr>
      </w:pPr>
    </w:p>
    <w:p w14:paraId="598D1A54" w14:textId="1537F4DD" w:rsidR="005F65C4" w:rsidRDefault="005F65C4" w:rsidP="1F64D0FD">
      <w:pPr>
        <w:spacing w:line="360" w:lineRule="auto"/>
        <w:rPr>
          <w:lang w:val="id-ID"/>
        </w:rPr>
      </w:pPr>
    </w:p>
    <w:p w14:paraId="1EB98ECA" w14:textId="08DDD104" w:rsidR="005F65C4" w:rsidRDefault="005F65C4" w:rsidP="1F64D0FD">
      <w:pPr>
        <w:spacing w:line="360" w:lineRule="auto"/>
        <w:rPr>
          <w:lang w:val="id-ID"/>
        </w:rPr>
      </w:pPr>
    </w:p>
    <w:p w14:paraId="6CBE2175" w14:textId="1212066E" w:rsidR="005F65C4" w:rsidRDefault="005F65C4" w:rsidP="1F64D0FD">
      <w:pPr>
        <w:spacing w:line="360" w:lineRule="auto"/>
        <w:rPr>
          <w:lang w:val="id-ID"/>
        </w:rPr>
      </w:pPr>
    </w:p>
    <w:p w14:paraId="5BD7E54A" w14:textId="36838E76" w:rsidR="005F65C4" w:rsidRDefault="005F65C4" w:rsidP="1F64D0FD">
      <w:pPr>
        <w:spacing w:line="360" w:lineRule="auto"/>
        <w:rPr>
          <w:lang w:val="id-ID"/>
        </w:rPr>
      </w:pPr>
    </w:p>
    <w:p w14:paraId="5F8C7FA8" w14:textId="2C0A4020" w:rsidR="005F65C4" w:rsidRDefault="005F65C4" w:rsidP="1F64D0FD">
      <w:pPr>
        <w:spacing w:line="360" w:lineRule="auto"/>
        <w:rPr>
          <w:lang w:val="id-ID"/>
        </w:rPr>
      </w:pPr>
    </w:p>
    <w:p w14:paraId="204ADB47" w14:textId="51CD1C0B" w:rsidR="005F65C4" w:rsidRDefault="005F65C4" w:rsidP="1F64D0FD">
      <w:pPr>
        <w:spacing w:line="360" w:lineRule="auto"/>
        <w:rPr>
          <w:lang w:val="id-ID"/>
        </w:rPr>
      </w:pPr>
    </w:p>
    <w:p w14:paraId="3E1C849C" w14:textId="742526BA" w:rsidR="005F65C4" w:rsidRDefault="005F65C4" w:rsidP="1F64D0FD">
      <w:pPr>
        <w:spacing w:line="360" w:lineRule="auto"/>
        <w:rPr>
          <w:lang w:val="id-ID"/>
        </w:rPr>
      </w:pPr>
    </w:p>
    <w:p w14:paraId="3A518BAC" w14:textId="4656D546" w:rsidR="182451B6" w:rsidRDefault="182451B6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Tampilan</w:t>
      </w:r>
    </w:p>
    <w:p w14:paraId="05A2AA44" w14:textId="67550AD6" w:rsidR="1588ED2C" w:rsidRDefault="1588ED2C" w:rsidP="1F64D0FD">
      <w:pPr>
        <w:spacing w:line="360" w:lineRule="auto"/>
        <w:ind w:left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354D408" wp14:editId="0937B3DE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5362575" cy="2547223"/>
            <wp:effectExtent l="0" t="0" r="0" b="5715"/>
            <wp:wrapNone/>
            <wp:docPr id="548627025" name="Picture 54862702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47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A4941" w14:textId="3E907F75" w:rsidR="1F64D0FD" w:rsidRDefault="1F64D0FD" w:rsidP="1F64D0FD">
      <w:pPr>
        <w:spacing w:line="360" w:lineRule="auto"/>
        <w:ind w:left="720"/>
      </w:pPr>
    </w:p>
    <w:p w14:paraId="48767FA6" w14:textId="26811C45" w:rsidR="005F65C4" w:rsidRDefault="005F65C4" w:rsidP="1F64D0FD">
      <w:pPr>
        <w:spacing w:line="360" w:lineRule="auto"/>
        <w:ind w:left="720"/>
      </w:pPr>
    </w:p>
    <w:p w14:paraId="3315C747" w14:textId="658AC6E8" w:rsidR="005F65C4" w:rsidRDefault="005F65C4" w:rsidP="1F64D0FD">
      <w:pPr>
        <w:spacing w:line="360" w:lineRule="auto"/>
        <w:ind w:left="720"/>
      </w:pPr>
    </w:p>
    <w:p w14:paraId="17FDA380" w14:textId="0AA48D63" w:rsidR="005F65C4" w:rsidRDefault="005F65C4" w:rsidP="1F64D0FD">
      <w:pPr>
        <w:spacing w:line="360" w:lineRule="auto"/>
        <w:ind w:left="720"/>
      </w:pPr>
    </w:p>
    <w:p w14:paraId="684C8219" w14:textId="5A27EF8B" w:rsidR="005F65C4" w:rsidRDefault="005F65C4" w:rsidP="1F64D0FD">
      <w:pPr>
        <w:spacing w:line="360" w:lineRule="auto"/>
        <w:ind w:left="720"/>
      </w:pPr>
    </w:p>
    <w:p w14:paraId="491D8801" w14:textId="0CF76668" w:rsidR="005F65C4" w:rsidRDefault="005F65C4" w:rsidP="1F64D0FD">
      <w:pPr>
        <w:spacing w:line="360" w:lineRule="auto"/>
        <w:ind w:left="720"/>
      </w:pPr>
    </w:p>
    <w:p w14:paraId="0A2067AB" w14:textId="1835D454" w:rsidR="005F65C4" w:rsidRDefault="005F65C4" w:rsidP="1F64D0FD">
      <w:pPr>
        <w:spacing w:line="360" w:lineRule="auto"/>
        <w:ind w:left="720"/>
      </w:pPr>
    </w:p>
    <w:p w14:paraId="641F5FBF" w14:textId="77777777" w:rsidR="005F65C4" w:rsidRDefault="005F65C4" w:rsidP="1F64D0FD">
      <w:pPr>
        <w:spacing w:line="360" w:lineRule="auto"/>
        <w:ind w:left="720"/>
      </w:pPr>
    </w:p>
    <w:p w14:paraId="3F9701A2" w14:textId="631C2497" w:rsidR="1F64D0FD" w:rsidRDefault="1F64D0FD" w:rsidP="1F64D0FD">
      <w:pPr>
        <w:spacing w:line="360" w:lineRule="auto"/>
        <w:ind w:left="720"/>
      </w:pPr>
    </w:p>
    <w:p w14:paraId="2F914C6E" w14:textId="001A730A" w:rsidR="1F64D0FD" w:rsidRDefault="1F64D0FD" w:rsidP="1F64D0FD">
      <w:pPr>
        <w:spacing w:line="360" w:lineRule="auto"/>
        <w:ind w:left="720"/>
      </w:pPr>
    </w:p>
    <w:p w14:paraId="4E927490" w14:textId="638E9885" w:rsidR="005F65C4" w:rsidRDefault="005F65C4" w:rsidP="1F64D0FD">
      <w:pPr>
        <w:spacing w:line="360" w:lineRule="auto"/>
        <w:ind w:left="720"/>
      </w:pPr>
    </w:p>
    <w:p w14:paraId="707E08D8" w14:textId="2E264134" w:rsidR="005F65C4" w:rsidRDefault="005F65C4" w:rsidP="1F64D0FD">
      <w:pPr>
        <w:spacing w:line="360" w:lineRule="auto"/>
        <w:ind w:left="720"/>
      </w:pPr>
    </w:p>
    <w:p w14:paraId="0CA02FC0" w14:textId="785493A4" w:rsidR="005F65C4" w:rsidRDefault="005F65C4" w:rsidP="1F64D0FD">
      <w:pPr>
        <w:spacing w:line="360" w:lineRule="auto"/>
        <w:ind w:left="720"/>
      </w:pPr>
    </w:p>
    <w:p w14:paraId="5FB0F1F0" w14:textId="223E6BAA" w:rsidR="005F65C4" w:rsidRDefault="005F65C4" w:rsidP="1F64D0FD">
      <w:pPr>
        <w:spacing w:line="360" w:lineRule="auto"/>
        <w:ind w:left="720"/>
      </w:pPr>
    </w:p>
    <w:p w14:paraId="4FB52CAD" w14:textId="0C40B1C1" w:rsidR="005F65C4" w:rsidRDefault="005F65C4" w:rsidP="1F64D0FD">
      <w:pPr>
        <w:spacing w:line="360" w:lineRule="auto"/>
        <w:ind w:left="72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1B192D4" wp14:editId="0B5A303E">
            <wp:simplePos x="0" y="0"/>
            <wp:positionH relativeFrom="margin">
              <wp:posOffset>533400</wp:posOffset>
            </wp:positionH>
            <wp:positionV relativeFrom="paragraph">
              <wp:posOffset>-39369</wp:posOffset>
            </wp:positionV>
            <wp:extent cx="5058609" cy="2402840"/>
            <wp:effectExtent l="0" t="0" r="8890" b="0"/>
            <wp:wrapNone/>
            <wp:docPr id="652106720" name="Picture 652106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16" cy="2406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08EA3" w14:textId="4FCD00B8" w:rsidR="005F65C4" w:rsidRDefault="005F65C4" w:rsidP="1F64D0FD">
      <w:pPr>
        <w:spacing w:line="360" w:lineRule="auto"/>
        <w:ind w:left="720"/>
      </w:pPr>
    </w:p>
    <w:p w14:paraId="06A17634" w14:textId="5F2D57EE" w:rsidR="005F65C4" w:rsidRDefault="005F65C4" w:rsidP="1F64D0FD">
      <w:pPr>
        <w:spacing w:line="360" w:lineRule="auto"/>
        <w:ind w:left="720"/>
      </w:pPr>
    </w:p>
    <w:p w14:paraId="020095F7" w14:textId="5D0D1FF7" w:rsidR="1F64D0FD" w:rsidRDefault="1F64D0FD" w:rsidP="1F64D0FD">
      <w:pPr>
        <w:spacing w:line="360" w:lineRule="auto"/>
        <w:ind w:left="720"/>
      </w:pPr>
    </w:p>
    <w:p w14:paraId="21567B4F" w14:textId="0DC550EE" w:rsidR="005F65C4" w:rsidRDefault="005F65C4" w:rsidP="1F64D0FD">
      <w:pPr>
        <w:spacing w:line="360" w:lineRule="auto"/>
        <w:ind w:left="720"/>
      </w:pPr>
    </w:p>
    <w:p w14:paraId="65BE7C05" w14:textId="0E142B35" w:rsidR="005F65C4" w:rsidRDefault="005F65C4" w:rsidP="1F64D0FD">
      <w:pPr>
        <w:spacing w:line="360" w:lineRule="auto"/>
        <w:ind w:left="720"/>
      </w:pPr>
    </w:p>
    <w:p w14:paraId="0148D1C3" w14:textId="61A3C768" w:rsidR="005F65C4" w:rsidRDefault="005F65C4" w:rsidP="1F64D0FD">
      <w:pPr>
        <w:spacing w:line="360" w:lineRule="auto"/>
        <w:ind w:left="720"/>
      </w:pPr>
    </w:p>
    <w:p w14:paraId="6325C901" w14:textId="636138E6" w:rsidR="005F65C4" w:rsidRDefault="005F65C4" w:rsidP="1F64D0FD">
      <w:pPr>
        <w:spacing w:line="360" w:lineRule="auto"/>
        <w:ind w:left="720"/>
      </w:pPr>
    </w:p>
    <w:p w14:paraId="7F64DA4E" w14:textId="7D8DC75C" w:rsidR="005F65C4" w:rsidRDefault="005F65C4" w:rsidP="1F64D0FD">
      <w:pPr>
        <w:spacing w:line="360" w:lineRule="auto"/>
        <w:ind w:left="720"/>
      </w:pPr>
    </w:p>
    <w:p w14:paraId="2BE490FC" w14:textId="06CD00F8" w:rsidR="0B669517" w:rsidRDefault="0B669517" w:rsidP="005F65C4">
      <w:pPr>
        <w:spacing w:line="360" w:lineRule="auto"/>
        <w:jc w:val="center"/>
        <w:rPr>
          <w:lang w:val="id-ID"/>
        </w:rPr>
      </w:pPr>
      <w:r w:rsidRPr="1F64D0FD">
        <w:rPr>
          <w:sz w:val="20"/>
          <w:szCs w:val="20"/>
          <w:lang w:val="id-ID"/>
        </w:rPr>
        <w:t>Halaman utama (Guest)</w:t>
      </w:r>
    </w:p>
    <w:p w14:paraId="618CC4D9" w14:textId="77777777" w:rsidR="005F65C4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</w:p>
    <w:p w14:paraId="6BBAAB26" w14:textId="04A5126D" w:rsidR="1F64D0FD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E354665" wp14:editId="06D06AFD">
            <wp:simplePos x="0" y="0"/>
            <wp:positionH relativeFrom="column">
              <wp:posOffset>617220</wp:posOffset>
            </wp:positionH>
            <wp:positionV relativeFrom="paragraph">
              <wp:posOffset>208280</wp:posOffset>
            </wp:positionV>
            <wp:extent cx="5035241" cy="2171700"/>
            <wp:effectExtent l="0" t="0" r="0" b="0"/>
            <wp:wrapNone/>
            <wp:docPr id="2090966546" name="Picture 209096654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0"/>
                    <a:stretch/>
                  </pic:blipFill>
                  <pic:spPr bwMode="auto">
                    <a:xfrm>
                      <a:off x="0" y="0"/>
                      <a:ext cx="5046040" cy="217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5AF8E" w14:textId="25DC9F5F" w:rsidR="005F65C4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</w:p>
    <w:p w14:paraId="1BDACF9D" w14:textId="77844E89" w:rsidR="005F65C4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</w:p>
    <w:p w14:paraId="3384E0C1" w14:textId="0BAF1000" w:rsidR="005F65C4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</w:p>
    <w:p w14:paraId="56059934" w14:textId="2FD34B7D" w:rsidR="005F65C4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</w:p>
    <w:p w14:paraId="5803CDF4" w14:textId="1ABA9274" w:rsidR="005F65C4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</w:p>
    <w:p w14:paraId="312EB44F" w14:textId="4B8D4016" w:rsidR="005F65C4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</w:p>
    <w:p w14:paraId="0113ABF5" w14:textId="2567AE90" w:rsidR="005F65C4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</w:p>
    <w:p w14:paraId="4317B586" w14:textId="38A68CBE" w:rsidR="005F65C4" w:rsidRDefault="005F65C4" w:rsidP="1F64D0FD">
      <w:pPr>
        <w:spacing w:line="360" w:lineRule="auto"/>
        <w:ind w:left="720"/>
        <w:jc w:val="center"/>
        <w:rPr>
          <w:sz w:val="20"/>
          <w:szCs w:val="20"/>
          <w:lang w:val="id-ID"/>
        </w:rPr>
      </w:pPr>
    </w:p>
    <w:p w14:paraId="36DB9344" w14:textId="37EDB985" w:rsidR="005F65C4" w:rsidRDefault="005F65C4" w:rsidP="00691695">
      <w:pPr>
        <w:spacing w:line="360" w:lineRule="auto"/>
        <w:rPr>
          <w:sz w:val="20"/>
          <w:szCs w:val="20"/>
          <w:lang w:val="id-ID"/>
        </w:rPr>
      </w:pPr>
    </w:p>
    <w:p w14:paraId="35F2FD75" w14:textId="77777777" w:rsidR="00691695" w:rsidRDefault="00691695" w:rsidP="00691695">
      <w:pPr>
        <w:spacing w:line="360" w:lineRule="auto"/>
      </w:pPr>
    </w:p>
    <w:p w14:paraId="59D8160C" w14:textId="45F238B0" w:rsidR="7C958084" w:rsidRDefault="7C958084" w:rsidP="1F64D0FD">
      <w:pPr>
        <w:spacing w:line="360" w:lineRule="auto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Halam utama (User Login)</w:t>
      </w:r>
    </w:p>
    <w:p w14:paraId="787580D7" w14:textId="4EDCAE31" w:rsidR="00691695" w:rsidRDefault="00691695" w:rsidP="1F64D0FD">
      <w:pPr>
        <w:spacing w:line="360" w:lineRule="auto"/>
        <w:jc w:val="center"/>
        <w:rPr>
          <w:sz w:val="20"/>
          <w:szCs w:val="20"/>
        </w:rPr>
      </w:pPr>
    </w:p>
    <w:p w14:paraId="031371D6" w14:textId="77777777" w:rsidR="00691695" w:rsidRDefault="00691695" w:rsidP="1F64D0FD">
      <w:pPr>
        <w:spacing w:line="360" w:lineRule="auto"/>
        <w:jc w:val="center"/>
        <w:rPr>
          <w:sz w:val="20"/>
          <w:szCs w:val="20"/>
        </w:rPr>
      </w:pPr>
    </w:p>
    <w:p w14:paraId="3EB370F2" w14:textId="77777777" w:rsidR="1F64D0FD" w:rsidRDefault="005F65C4" w:rsidP="1F64D0FD">
      <w:pPr>
        <w:spacing w:line="360" w:lineRule="auto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01A1134" wp14:editId="5A644FCE">
            <wp:simplePos x="0" y="0"/>
            <wp:positionH relativeFrom="margin">
              <wp:align>center</wp:align>
            </wp:positionH>
            <wp:positionV relativeFrom="paragraph">
              <wp:posOffset>54610</wp:posOffset>
            </wp:positionV>
            <wp:extent cx="5113020" cy="2407380"/>
            <wp:effectExtent l="0" t="0" r="0" b="0"/>
            <wp:wrapNone/>
            <wp:docPr id="1099608610" name="Picture 1099608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40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E78FB" w14:textId="4A3B91D1" w:rsidR="005F65C4" w:rsidRDefault="005F65C4" w:rsidP="1F64D0FD">
      <w:pPr>
        <w:spacing w:line="360" w:lineRule="auto"/>
        <w:jc w:val="center"/>
        <w:rPr>
          <w:sz w:val="20"/>
          <w:szCs w:val="20"/>
        </w:rPr>
      </w:pPr>
    </w:p>
    <w:p w14:paraId="786781ED" w14:textId="35F0511E" w:rsidR="005F65C4" w:rsidRDefault="005F65C4" w:rsidP="1F64D0FD">
      <w:pPr>
        <w:spacing w:line="360" w:lineRule="auto"/>
        <w:jc w:val="center"/>
        <w:rPr>
          <w:sz w:val="20"/>
          <w:szCs w:val="20"/>
        </w:rPr>
      </w:pPr>
    </w:p>
    <w:p w14:paraId="5F64B4A7" w14:textId="357352D2" w:rsidR="005F65C4" w:rsidRDefault="005F65C4" w:rsidP="1F64D0FD">
      <w:pPr>
        <w:spacing w:line="360" w:lineRule="auto"/>
        <w:jc w:val="center"/>
        <w:rPr>
          <w:sz w:val="20"/>
          <w:szCs w:val="20"/>
        </w:rPr>
      </w:pPr>
    </w:p>
    <w:p w14:paraId="243D0833" w14:textId="5470520F" w:rsidR="005F65C4" w:rsidRDefault="005F65C4" w:rsidP="1F64D0FD">
      <w:pPr>
        <w:spacing w:line="360" w:lineRule="auto"/>
        <w:jc w:val="center"/>
        <w:rPr>
          <w:sz w:val="20"/>
          <w:szCs w:val="20"/>
        </w:rPr>
      </w:pPr>
    </w:p>
    <w:p w14:paraId="7408F8DD" w14:textId="370116A4" w:rsidR="005F65C4" w:rsidRDefault="005F65C4" w:rsidP="1F64D0FD">
      <w:pPr>
        <w:spacing w:line="360" w:lineRule="auto"/>
        <w:jc w:val="center"/>
        <w:rPr>
          <w:sz w:val="20"/>
          <w:szCs w:val="20"/>
        </w:rPr>
      </w:pPr>
    </w:p>
    <w:p w14:paraId="3FCE67E5" w14:textId="6C749F9E" w:rsidR="005F65C4" w:rsidRDefault="005F65C4" w:rsidP="1F64D0FD">
      <w:pPr>
        <w:spacing w:line="360" w:lineRule="auto"/>
        <w:jc w:val="center"/>
        <w:rPr>
          <w:sz w:val="20"/>
          <w:szCs w:val="20"/>
        </w:rPr>
      </w:pPr>
    </w:p>
    <w:p w14:paraId="38704374" w14:textId="77777777" w:rsidR="005F65C4" w:rsidRDefault="005F65C4" w:rsidP="1F64D0FD">
      <w:pPr>
        <w:spacing w:line="360" w:lineRule="auto"/>
        <w:jc w:val="center"/>
        <w:rPr>
          <w:sz w:val="20"/>
          <w:szCs w:val="20"/>
        </w:rPr>
      </w:pPr>
    </w:p>
    <w:p w14:paraId="1609C4A4" w14:textId="0FC97630" w:rsidR="005F65C4" w:rsidRDefault="005F65C4" w:rsidP="1F64D0FD">
      <w:pPr>
        <w:spacing w:line="360" w:lineRule="auto"/>
        <w:jc w:val="center"/>
        <w:rPr>
          <w:sz w:val="20"/>
          <w:szCs w:val="20"/>
        </w:rPr>
      </w:pPr>
    </w:p>
    <w:p w14:paraId="5CC1CE81" w14:textId="53E70019" w:rsidR="1F64D0FD" w:rsidRDefault="1F64D0FD" w:rsidP="1F64D0FD">
      <w:pPr>
        <w:spacing w:line="360" w:lineRule="auto"/>
        <w:jc w:val="center"/>
        <w:rPr>
          <w:sz w:val="20"/>
          <w:szCs w:val="20"/>
        </w:rPr>
      </w:pPr>
    </w:p>
    <w:p w14:paraId="0F4BDC5C" w14:textId="28FB0DEB" w:rsidR="3FD362A4" w:rsidRDefault="3FD362A4" w:rsidP="1F64D0FD">
      <w:pPr>
        <w:spacing w:line="360" w:lineRule="auto"/>
        <w:ind w:left="630"/>
      </w:pPr>
    </w:p>
    <w:p w14:paraId="0880A347" w14:textId="5FA9E771" w:rsidR="3FD362A4" w:rsidRDefault="3FD362A4" w:rsidP="1F64D0FD">
      <w:pPr>
        <w:spacing w:line="360" w:lineRule="auto"/>
        <w:jc w:val="center"/>
      </w:pPr>
      <w:r w:rsidRPr="1F64D0FD">
        <w:rPr>
          <w:sz w:val="20"/>
          <w:szCs w:val="20"/>
        </w:rPr>
        <w:t>Halam utama (AdminLogin)</w:t>
      </w:r>
    </w:p>
    <w:p w14:paraId="6D9D799B" w14:textId="120BAF8B" w:rsidR="1F64D0FD" w:rsidRDefault="1F64D0FD" w:rsidP="0045144B">
      <w:pPr>
        <w:spacing w:line="360" w:lineRule="auto"/>
        <w:rPr>
          <w:sz w:val="20"/>
          <w:szCs w:val="20"/>
        </w:rPr>
      </w:pPr>
    </w:p>
    <w:p w14:paraId="213EB31B" w14:textId="54BD2276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ind w:left="630" w:hanging="270"/>
        <w:rPr>
          <w:lang w:val="id-ID"/>
        </w:rPr>
      </w:pPr>
      <w:r w:rsidRPr="1F64D0FD">
        <w:rPr>
          <w:lang w:val="id-ID"/>
        </w:rPr>
        <w:lastRenderedPageBreak/>
        <w:t>Logi</w:t>
      </w:r>
      <w:r w:rsidR="08AC2F8A" w:rsidRPr="1F64D0FD">
        <w:rPr>
          <w:lang w:val="id-ID"/>
        </w:rPr>
        <w:t>n</w:t>
      </w:r>
    </w:p>
    <w:p w14:paraId="365FA909" w14:textId="299A8222" w:rsidR="02056762" w:rsidRDefault="02056762" w:rsidP="1F64D0FD">
      <w:pPr>
        <w:spacing w:line="360" w:lineRule="auto"/>
        <w:ind w:left="630"/>
        <w:rPr>
          <w:lang w:val="id-ID"/>
        </w:rPr>
      </w:pPr>
      <w:r w:rsidRPr="1F64D0FD">
        <w:rPr>
          <w:lang w:val="id-ID"/>
        </w:rPr>
        <w:t>Ditampilan ini pengguna yang tidak login dapat melakukan proses login</w:t>
      </w:r>
      <w:r w:rsidR="3EDDCB45" w:rsidRPr="1F64D0FD">
        <w:rPr>
          <w:lang w:val="id-ID"/>
        </w:rPr>
        <w:t xml:space="preserve"> dengan mengisi email dan password yang sebelumnya sudah dibuat</w:t>
      </w:r>
      <w:r w:rsidRPr="1F64D0FD">
        <w:rPr>
          <w:lang w:val="id-ID"/>
        </w:rPr>
        <w:t xml:space="preserve">, sedangkan admin atau pengguna yang sudah login tidak akan bisa mengakses halaman ini. </w:t>
      </w:r>
      <w:r w:rsidR="3187BE16" w:rsidRPr="1F64D0FD">
        <w:rPr>
          <w:lang w:val="id-ID"/>
        </w:rPr>
        <w:t>Setelah proses login selesai pengguna akan diarahkan ke Home.</w:t>
      </w:r>
    </w:p>
    <w:p w14:paraId="4C1AF9C0" w14:textId="24BC9E9B" w:rsidR="08AC2F8A" w:rsidRDefault="08AC2F8A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731D54AE" w14:textId="3519A168" w:rsidR="0045144B" w:rsidRPr="0045144B" w:rsidRDefault="0045144B" w:rsidP="0045144B">
      <w:pPr>
        <w:spacing w:line="360" w:lineRule="auto"/>
        <w:rPr>
          <w:lang w:val="id-ID"/>
        </w:rPr>
      </w:pPr>
    </w:p>
    <w:p w14:paraId="0AB134D9" w14:textId="1451AB91" w:rsidR="0045144B" w:rsidRDefault="0045144B" w:rsidP="0045144B">
      <w:pPr>
        <w:pStyle w:val="ListParagraph"/>
        <w:spacing w:line="360" w:lineRule="auto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FBCAA3D" wp14:editId="24CEFD6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771775" cy="533400"/>
            <wp:effectExtent l="0" t="0" r="9525" b="0"/>
            <wp:wrapNone/>
            <wp:docPr id="1530638919" name="Picture 1530638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98693" w14:textId="39546331" w:rsidR="0045144B" w:rsidRDefault="0045144B" w:rsidP="1F64D0FD">
      <w:pPr>
        <w:spacing w:line="360" w:lineRule="auto"/>
        <w:ind w:left="360"/>
        <w:jc w:val="center"/>
      </w:pPr>
    </w:p>
    <w:p w14:paraId="02683A7A" w14:textId="303072AA" w:rsidR="3293075E" w:rsidRDefault="3293075E" w:rsidP="0045144B">
      <w:pPr>
        <w:spacing w:line="360" w:lineRule="auto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GuestController (display_login_form)</w:t>
      </w:r>
    </w:p>
    <w:p w14:paraId="31185B6C" w14:textId="1B32F7D1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8544BBC" w14:textId="00FCDD69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CAE8A6D" w14:textId="7FC6C342" w:rsidR="1F64D0FD" w:rsidRDefault="0045144B" w:rsidP="1F64D0FD">
      <w:pPr>
        <w:spacing w:line="360" w:lineRule="auto"/>
        <w:ind w:left="36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12534C3" wp14:editId="30906928">
            <wp:simplePos x="0" y="0"/>
            <wp:positionH relativeFrom="margin">
              <wp:posOffset>937895</wp:posOffset>
            </wp:positionH>
            <wp:positionV relativeFrom="paragraph">
              <wp:posOffset>23495</wp:posOffset>
            </wp:positionV>
            <wp:extent cx="4572000" cy="3095625"/>
            <wp:effectExtent l="0" t="0" r="0" b="9525"/>
            <wp:wrapNone/>
            <wp:docPr id="1388701522" name="Picture 138870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2CD50" w14:textId="588282B2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4522C85C" w14:textId="4B961167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19D8E9F" w14:textId="334FC785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284AD734" w14:textId="79C34304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6369B8BB" w14:textId="33B80F4B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3356776" w14:textId="26F95DB8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0ABD0C20" w14:textId="5FCAE97F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6D4AB0D8" w14:textId="1B270938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071016D" w14:textId="60D5DD50" w:rsidR="1F64D0FD" w:rsidRDefault="1F64D0FD" w:rsidP="1F64D0FD">
      <w:pPr>
        <w:spacing w:line="360" w:lineRule="auto"/>
        <w:jc w:val="center"/>
        <w:rPr>
          <w:sz w:val="20"/>
          <w:szCs w:val="20"/>
        </w:rPr>
      </w:pPr>
    </w:p>
    <w:p w14:paraId="5C947155" w14:textId="2B99C710" w:rsidR="1F64D0FD" w:rsidRDefault="1F64D0FD" w:rsidP="1F64D0FD">
      <w:pPr>
        <w:spacing w:line="360" w:lineRule="auto"/>
        <w:jc w:val="center"/>
        <w:rPr>
          <w:sz w:val="20"/>
          <w:szCs w:val="20"/>
        </w:rPr>
      </w:pPr>
    </w:p>
    <w:p w14:paraId="6246C2DB" w14:textId="375F62E7" w:rsidR="1F64D0FD" w:rsidRDefault="1F64D0FD" w:rsidP="1F64D0FD">
      <w:pPr>
        <w:spacing w:line="360" w:lineRule="auto"/>
        <w:jc w:val="center"/>
        <w:rPr>
          <w:sz w:val="20"/>
          <w:szCs w:val="20"/>
        </w:rPr>
      </w:pPr>
    </w:p>
    <w:p w14:paraId="14CAEB23" w14:textId="52908A02" w:rsidR="16632819" w:rsidRDefault="16632819" w:rsidP="0045144B">
      <w:pPr>
        <w:spacing w:line="360" w:lineRule="auto"/>
        <w:rPr>
          <w:sz w:val="20"/>
          <w:szCs w:val="20"/>
        </w:rPr>
      </w:pPr>
    </w:p>
    <w:p w14:paraId="397CB7F0" w14:textId="67CA25FC" w:rsidR="0045144B" w:rsidRDefault="0045144B" w:rsidP="0045144B">
      <w:pPr>
        <w:spacing w:line="360" w:lineRule="auto"/>
      </w:pPr>
    </w:p>
    <w:p w14:paraId="28262884" w14:textId="3B3C8C36" w:rsidR="16632819" w:rsidRDefault="16632819" w:rsidP="0045144B">
      <w:pPr>
        <w:spacing w:line="360" w:lineRule="auto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UserController (login_logic)</w:t>
      </w:r>
    </w:p>
    <w:p w14:paraId="0F76002F" w14:textId="78F6DA60" w:rsidR="1F64D0FD" w:rsidRDefault="1F64D0FD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72A12A97" w14:textId="4A440867" w:rsidR="651C8FE1" w:rsidRDefault="651C8FE1" w:rsidP="1F64D0FD">
      <w:pPr>
        <w:spacing w:line="360" w:lineRule="auto"/>
        <w:ind w:left="720"/>
        <w:jc w:val="center"/>
      </w:pPr>
    </w:p>
    <w:p w14:paraId="5B87D968" w14:textId="2F033D79" w:rsidR="0045144B" w:rsidRDefault="0045144B" w:rsidP="1F64D0FD">
      <w:pPr>
        <w:spacing w:line="360" w:lineRule="auto"/>
        <w:ind w:left="720"/>
        <w:jc w:val="center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77BD8FC" wp14:editId="276067DB">
            <wp:simplePos x="0" y="0"/>
            <wp:positionH relativeFrom="margin">
              <wp:posOffset>2063750</wp:posOffset>
            </wp:positionH>
            <wp:positionV relativeFrom="paragraph">
              <wp:posOffset>106045</wp:posOffset>
            </wp:positionV>
            <wp:extent cx="2152650" cy="914400"/>
            <wp:effectExtent l="0" t="0" r="0" b="0"/>
            <wp:wrapNone/>
            <wp:docPr id="561526742" name="Picture 56152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19B86" w14:textId="65982DEF" w:rsidR="0045144B" w:rsidRDefault="0045144B" w:rsidP="1F64D0FD">
      <w:pPr>
        <w:spacing w:line="360" w:lineRule="auto"/>
        <w:ind w:left="720"/>
        <w:jc w:val="center"/>
      </w:pPr>
    </w:p>
    <w:p w14:paraId="04D42D07" w14:textId="6D02191C" w:rsidR="0045144B" w:rsidRDefault="0045144B" w:rsidP="0045144B">
      <w:pPr>
        <w:spacing w:line="360" w:lineRule="auto"/>
      </w:pPr>
    </w:p>
    <w:p w14:paraId="048A37A5" w14:textId="77777777" w:rsidR="0045144B" w:rsidRDefault="0045144B" w:rsidP="0045144B">
      <w:pPr>
        <w:spacing w:line="360" w:lineRule="auto"/>
      </w:pPr>
    </w:p>
    <w:p w14:paraId="28DE92C7" w14:textId="5AC2C618" w:rsidR="651C8FE1" w:rsidRDefault="651C8FE1" w:rsidP="0045144B">
      <w:pPr>
        <w:spacing w:line="360" w:lineRule="auto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UserController (logout_logic)</w:t>
      </w:r>
    </w:p>
    <w:p w14:paraId="2D9411B0" w14:textId="3266C32E" w:rsidR="1F64D0FD" w:rsidRDefault="1F64D0FD" w:rsidP="1F64D0FD">
      <w:pPr>
        <w:spacing w:line="360" w:lineRule="auto"/>
        <w:ind w:left="720"/>
        <w:rPr>
          <w:lang w:val="id-ID"/>
        </w:rPr>
      </w:pPr>
    </w:p>
    <w:p w14:paraId="68F042B3" w14:textId="6AEDEA3C" w:rsidR="1F64D0FD" w:rsidRDefault="1F64D0FD" w:rsidP="00210D91">
      <w:pPr>
        <w:spacing w:line="360" w:lineRule="auto"/>
        <w:rPr>
          <w:lang w:val="id-ID"/>
        </w:rPr>
      </w:pPr>
    </w:p>
    <w:p w14:paraId="7E55585F" w14:textId="28CE58EC" w:rsidR="08AC2F8A" w:rsidRDefault="08AC2F8A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lastRenderedPageBreak/>
        <w:t>Tampilan</w:t>
      </w:r>
    </w:p>
    <w:p w14:paraId="1A8240C0" w14:textId="29B53D45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A4BE2CF" wp14:editId="512C5AE9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5819775" cy="2752269"/>
            <wp:effectExtent l="0" t="0" r="0" b="0"/>
            <wp:wrapNone/>
            <wp:docPr id="1678307520" name="Picture 167830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752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BAA4A" w14:textId="2A881204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4A96BED2" w14:textId="77777777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2B7735F9" w14:textId="3B5677D6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1808852B" w14:textId="77777777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2FCE4771" w14:textId="77777777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293A4FBB" w14:textId="2170C6D9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64A619B5" w14:textId="6FDDC401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35A5ED15" w14:textId="77777777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3F11A768" w14:textId="77777777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5519C06A" w14:textId="77777777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4BA6BCCC" w14:textId="77777777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3D6DC927" w14:textId="77777777" w:rsidR="00210D91" w:rsidRDefault="00210D91" w:rsidP="1F64D0FD">
      <w:pPr>
        <w:spacing w:line="360" w:lineRule="auto"/>
        <w:ind w:left="630"/>
        <w:jc w:val="center"/>
        <w:rPr>
          <w:sz w:val="20"/>
          <w:szCs w:val="20"/>
        </w:rPr>
      </w:pPr>
    </w:p>
    <w:p w14:paraId="210DB8BB" w14:textId="36B5F81A" w:rsidR="00210D91" w:rsidRDefault="7EE68520" w:rsidP="00210D91">
      <w:pPr>
        <w:spacing w:line="360" w:lineRule="auto"/>
        <w:jc w:val="center"/>
      </w:pPr>
      <w:r w:rsidRPr="1F64D0FD">
        <w:rPr>
          <w:sz w:val="20"/>
          <w:szCs w:val="20"/>
        </w:rPr>
        <w:t>Login</w:t>
      </w:r>
    </w:p>
    <w:p w14:paraId="7DFBD482" w14:textId="411481FA" w:rsidR="00210D91" w:rsidRDefault="00210D91" w:rsidP="00210D91">
      <w:pPr>
        <w:spacing w:line="360" w:lineRule="auto"/>
        <w:jc w:val="center"/>
      </w:pPr>
    </w:p>
    <w:p w14:paraId="4ACB2C4F" w14:textId="77777777" w:rsidR="00210D91" w:rsidRPr="00210D91" w:rsidRDefault="00210D91" w:rsidP="00210D91">
      <w:pPr>
        <w:spacing w:line="360" w:lineRule="auto"/>
        <w:jc w:val="center"/>
      </w:pPr>
    </w:p>
    <w:p w14:paraId="29B0CA55" w14:textId="361D4671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t>Register</w:t>
      </w:r>
    </w:p>
    <w:p w14:paraId="71D0CA20" w14:textId="1BDC6490" w:rsidR="0AE5913C" w:rsidRDefault="0AE5913C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550F9D35" w14:textId="1C242D4D" w:rsidR="26697196" w:rsidRDefault="00210D91" w:rsidP="1F64D0FD">
      <w:pPr>
        <w:spacing w:line="360" w:lineRule="auto"/>
        <w:ind w:left="720"/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F5A28B0" wp14:editId="52CFD91A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4572000" cy="3248025"/>
            <wp:effectExtent l="0" t="0" r="0" b="9525"/>
            <wp:wrapNone/>
            <wp:docPr id="1216442398" name="Picture 121644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230A2" w14:textId="67738431" w:rsidR="00210D91" w:rsidRDefault="00210D91" w:rsidP="1F64D0FD">
      <w:pPr>
        <w:spacing w:line="360" w:lineRule="auto"/>
        <w:ind w:left="720"/>
        <w:jc w:val="center"/>
      </w:pPr>
    </w:p>
    <w:p w14:paraId="56C689F8" w14:textId="19A7CB7C" w:rsidR="00210D91" w:rsidRDefault="00210D91" w:rsidP="1F64D0FD">
      <w:pPr>
        <w:spacing w:line="360" w:lineRule="auto"/>
        <w:ind w:left="720"/>
        <w:jc w:val="center"/>
      </w:pPr>
    </w:p>
    <w:p w14:paraId="55360619" w14:textId="1494D3D0" w:rsidR="00210D91" w:rsidRDefault="00210D91" w:rsidP="1F64D0FD">
      <w:pPr>
        <w:spacing w:line="360" w:lineRule="auto"/>
        <w:ind w:left="720"/>
        <w:jc w:val="center"/>
      </w:pPr>
    </w:p>
    <w:p w14:paraId="2C8E872A" w14:textId="72E41D5D" w:rsidR="00210D91" w:rsidRDefault="00210D91" w:rsidP="1F64D0FD">
      <w:pPr>
        <w:spacing w:line="360" w:lineRule="auto"/>
        <w:ind w:left="720"/>
        <w:jc w:val="center"/>
      </w:pPr>
    </w:p>
    <w:p w14:paraId="34476116" w14:textId="72676025" w:rsidR="00210D91" w:rsidRDefault="00210D91" w:rsidP="1F64D0FD">
      <w:pPr>
        <w:spacing w:line="360" w:lineRule="auto"/>
        <w:ind w:left="720"/>
        <w:jc w:val="center"/>
      </w:pPr>
    </w:p>
    <w:p w14:paraId="02E06B93" w14:textId="0768B49D" w:rsidR="00210D91" w:rsidRDefault="00210D91" w:rsidP="1F64D0FD">
      <w:pPr>
        <w:spacing w:line="360" w:lineRule="auto"/>
        <w:ind w:left="720"/>
        <w:jc w:val="center"/>
      </w:pPr>
    </w:p>
    <w:p w14:paraId="56E59AEA" w14:textId="4174DF78" w:rsidR="00210D91" w:rsidRDefault="00210D91" w:rsidP="1F64D0FD">
      <w:pPr>
        <w:spacing w:line="360" w:lineRule="auto"/>
        <w:ind w:left="720"/>
        <w:jc w:val="center"/>
      </w:pPr>
    </w:p>
    <w:p w14:paraId="3BADDDFA" w14:textId="1829A26E" w:rsidR="00210D91" w:rsidRDefault="00210D91" w:rsidP="1F64D0FD">
      <w:pPr>
        <w:spacing w:line="360" w:lineRule="auto"/>
        <w:ind w:left="720"/>
        <w:jc w:val="center"/>
      </w:pPr>
    </w:p>
    <w:p w14:paraId="10490AF0" w14:textId="5D355CC5" w:rsidR="00210D91" w:rsidRDefault="00210D91" w:rsidP="1F64D0FD">
      <w:pPr>
        <w:spacing w:line="360" w:lineRule="auto"/>
        <w:ind w:left="720"/>
        <w:jc w:val="center"/>
      </w:pPr>
    </w:p>
    <w:p w14:paraId="724A6165" w14:textId="7F399318" w:rsidR="00210D91" w:rsidRDefault="00210D91" w:rsidP="00210D91">
      <w:pPr>
        <w:spacing w:line="360" w:lineRule="auto"/>
      </w:pPr>
    </w:p>
    <w:p w14:paraId="5ECD02D7" w14:textId="77777777" w:rsidR="00210D91" w:rsidRDefault="00210D91" w:rsidP="00210D91">
      <w:pPr>
        <w:spacing w:line="360" w:lineRule="auto"/>
      </w:pPr>
    </w:p>
    <w:p w14:paraId="240F819E" w14:textId="77777777" w:rsidR="00210D91" w:rsidRDefault="00210D91" w:rsidP="1F64D0FD">
      <w:pPr>
        <w:spacing w:line="360" w:lineRule="auto"/>
        <w:ind w:left="720"/>
        <w:jc w:val="center"/>
      </w:pPr>
    </w:p>
    <w:p w14:paraId="3A857330" w14:textId="32A5E670" w:rsidR="26697196" w:rsidRDefault="26697196" w:rsidP="00210D91">
      <w:pPr>
        <w:spacing w:line="360" w:lineRule="auto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UserController (insert_data)</w:t>
      </w:r>
    </w:p>
    <w:p w14:paraId="1E1A6FF3" w14:textId="5F119ACF" w:rsidR="1F64D0FD" w:rsidRDefault="1F64D0FD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600BA5A5" w14:textId="46E387F9" w:rsidR="1F64D0FD" w:rsidRDefault="1F64D0FD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5BDDAF72" w14:textId="472B0FAB" w:rsidR="1F64D0FD" w:rsidRDefault="1F64D0FD" w:rsidP="00560A13">
      <w:pPr>
        <w:spacing w:line="360" w:lineRule="auto"/>
        <w:rPr>
          <w:sz w:val="20"/>
          <w:szCs w:val="20"/>
        </w:rPr>
      </w:pPr>
    </w:p>
    <w:p w14:paraId="7A97857A" w14:textId="70859444" w:rsidR="0AE5913C" w:rsidRDefault="0AE5913C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lastRenderedPageBreak/>
        <w:t>Tampilan</w:t>
      </w:r>
    </w:p>
    <w:p w14:paraId="4E44EECE" w14:textId="4F95F92D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AAAF9E" wp14:editId="47851295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5800725" cy="2755344"/>
            <wp:effectExtent l="0" t="0" r="0" b="6985"/>
            <wp:wrapNone/>
            <wp:docPr id="1495495954" name="Picture 149549595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75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06F58" w14:textId="77777777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3EDAD517" w14:textId="77777777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2F20AB6C" w14:textId="4FBF0C69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78A62942" w14:textId="77777777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576D6AA5" w14:textId="77777777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0EFB3DC1" w14:textId="77777777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677BCDCB" w14:textId="77777777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055D7057" w14:textId="78865C06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094D9BBE" w14:textId="5F3C3050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5376751F" w14:textId="77777777" w:rsidR="00B836CA" w:rsidRDefault="00B836CA" w:rsidP="1F64D0FD">
      <w:pPr>
        <w:spacing w:line="360" w:lineRule="auto"/>
        <w:ind w:left="990"/>
        <w:jc w:val="center"/>
        <w:rPr>
          <w:sz w:val="20"/>
          <w:szCs w:val="20"/>
        </w:rPr>
      </w:pPr>
    </w:p>
    <w:p w14:paraId="40EAC209" w14:textId="314DE5C4" w:rsidR="00B836CA" w:rsidRDefault="00B836CA" w:rsidP="00B836CA">
      <w:pPr>
        <w:spacing w:line="360" w:lineRule="auto"/>
        <w:rPr>
          <w:sz w:val="20"/>
          <w:szCs w:val="20"/>
        </w:rPr>
      </w:pPr>
    </w:p>
    <w:p w14:paraId="14744CE6" w14:textId="77777777" w:rsidR="00B836CA" w:rsidRDefault="00B836CA" w:rsidP="00B836CA">
      <w:pPr>
        <w:spacing w:line="360" w:lineRule="auto"/>
        <w:rPr>
          <w:sz w:val="20"/>
          <w:szCs w:val="20"/>
        </w:rPr>
      </w:pPr>
    </w:p>
    <w:p w14:paraId="2A8582F3" w14:textId="19D95050" w:rsidR="5B617A01" w:rsidRDefault="5B617A01" w:rsidP="00B836CA">
      <w:pPr>
        <w:spacing w:line="360" w:lineRule="auto"/>
        <w:jc w:val="center"/>
      </w:pPr>
      <w:r w:rsidRPr="1F64D0FD">
        <w:rPr>
          <w:sz w:val="20"/>
          <w:szCs w:val="20"/>
        </w:rPr>
        <w:t>Halaman Register</w:t>
      </w:r>
    </w:p>
    <w:p w14:paraId="45B9A18D" w14:textId="3ABE2F6C" w:rsidR="1F64D0FD" w:rsidRDefault="1F64D0FD" w:rsidP="1F64D0FD">
      <w:pPr>
        <w:spacing w:line="360" w:lineRule="auto"/>
        <w:rPr>
          <w:lang w:val="id-ID"/>
        </w:rPr>
      </w:pPr>
    </w:p>
    <w:p w14:paraId="181EFA98" w14:textId="5DB0120A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t>Show Product</w:t>
      </w:r>
    </w:p>
    <w:p w14:paraId="4022B517" w14:textId="5B827F50" w:rsidR="19A83019" w:rsidRDefault="19A83019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7B316505" w14:textId="2D60C5C1" w:rsidR="009F3A13" w:rsidRDefault="009F3A13" w:rsidP="009F3A13">
      <w:pPr>
        <w:pStyle w:val="ListParagraph"/>
        <w:spacing w:line="360" w:lineRule="auto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9E32B35" wp14:editId="3F861DD5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4572000" cy="847725"/>
            <wp:effectExtent l="0" t="0" r="0" b="9525"/>
            <wp:wrapNone/>
            <wp:docPr id="1661733642" name="Picture 166173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B030A" w14:textId="31BA080D" w:rsidR="009F3A13" w:rsidRDefault="009F3A13" w:rsidP="009F3A13">
      <w:pPr>
        <w:pStyle w:val="ListParagraph"/>
        <w:spacing w:line="360" w:lineRule="auto"/>
        <w:ind w:left="1080"/>
        <w:rPr>
          <w:lang w:val="id-ID"/>
        </w:rPr>
      </w:pPr>
    </w:p>
    <w:p w14:paraId="73483D04" w14:textId="7D867EBF" w:rsidR="25C8B2C6" w:rsidRDefault="25C8B2C6" w:rsidP="009F3A13">
      <w:pPr>
        <w:spacing w:line="360" w:lineRule="auto"/>
      </w:pPr>
    </w:p>
    <w:p w14:paraId="2BB95EC6" w14:textId="77777777" w:rsidR="009F3A13" w:rsidRDefault="009F3A13" w:rsidP="009F3A13">
      <w:pPr>
        <w:spacing w:line="360" w:lineRule="auto"/>
      </w:pPr>
    </w:p>
    <w:p w14:paraId="6931D88C" w14:textId="67ABF84E" w:rsidR="25C8B2C6" w:rsidRDefault="25C8B2C6" w:rsidP="009F3A13">
      <w:pPr>
        <w:spacing w:line="360" w:lineRule="auto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ItemController (index)</w:t>
      </w:r>
    </w:p>
    <w:p w14:paraId="363D528B" w14:textId="71055AC6" w:rsidR="1F64D0FD" w:rsidRDefault="1F64D0FD" w:rsidP="00AD2FA5">
      <w:pPr>
        <w:spacing w:line="360" w:lineRule="auto"/>
        <w:rPr>
          <w:lang w:val="id-ID"/>
        </w:rPr>
      </w:pPr>
    </w:p>
    <w:p w14:paraId="178E0F92" w14:textId="0F95EB4A" w:rsidR="19A83019" w:rsidRDefault="19A83019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Tampilan</w:t>
      </w:r>
    </w:p>
    <w:p w14:paraId="057031AE" w14:textId="65ECC44D" w:rsidR="00AD2FA5" w:rsidRDefault="00AD2FA5" w:rsidP="00AD2FA5">
      <w:pPr>
        <w:pStyle w:val="ListParagraph"/>
        <w:spacing w:line="360" w:lineRule="auto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C5FC9E8" wp14:editId="4733B0B0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5524500" cy="2578100"/>
            <wp:effectExtent l="0" t="0" r="0" b="0"/>
            <wp:wrapNone/>
            <wp:docPr id="1131225383" name="Picture 1131225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9DBF8" w14:textId="6698B0E7" w:rsidR="00AD2FA5" w:rsidRDefault="00AD2FA5" w:rsidP="00AD2FA5">
      <w:pPr>
        <w:pStyle w:val="ListParagraph"/>
        <w:spacing w:line="360" w:lineRule="auto"/>
        <w:ind w:left="1080"/>
        <w:rPr>
          <w:lang w:val="id-ID"/>
        </w:rPr>
      </w:pPr>
    </w:p>
    <w:p w14:paraId="0AC778C5" w14:textId="57F89CAB" w:rsidR="00AD2FA5" w:rsidRDefault="00AD2FA5" w:rsidP="00AD2FA5">
      <w:pPr>
        <w:pStyle w:val="ListParagraph"/>
        <w:spacing w:line="360" w:lineRule="auto"/>
        <w:ind w:left="1080"/>
        <w:rPr>
          <w:lang w:val="id-ID"/>
        </w:rPr>
      </w:pPr>
    </w:p>
    <w:p w14:paraId="002D2361" w14:textId="5EB2F06A" w:rsidR="00AD2FA5" w:rsidRDefault="00AD2FA5" w:rsidP="00AD2FA5">
      <w:pPr>
        <w:pStyle w:val="ListParagraph"/>
        <w:spacing w:line="360" w:lineRule="auto"/>
        <w:ind w:left="1080"/>
        <w:rPr>
          <w:lang w:val="id-ID"/>
        </w:rPr>
      </w:pPr>
    </w:p>
    <w:p w14:paraId="11BE0AD9" w14:textId="566A6C9A" w:rsidR="00AD2FA5" w:rsidRDefault="00AD2FA5" w:rsidP="00AD2FA5">
      <w:pPr>
        <w:pStyle w:val="ListParagraph"/>
        <w:spacing w:line="360" w:lineRule="auto"/>
        <w:ind w:left="1080"/>
        <w:rPr>
          <w:lang w:val="id-ID"/>
        </w:rPr>
      </w:pPr>
    </w:p>
    <w:p w14:paraId="62F2146C" w14:textId="7C064EDE" w:rsidR="00AD2FA5" w:rsidRDefault="00AD2FA5" w:rsidP="00AD2FA5">
      <w:pPr>
        <w:pStyle w:val="ListParagraph"/>
        <w:spacing w:line="360" w:lineRule="auto"/>
        <w:ind w:left="1080"/>
        <w:rPr>
          <w:lang w:val="id-ID"/>
        </w:rPr>
      </w:pPr>
    </w:p>
    <w:p w14:paraId="190CA079" w14:textId="4C3BE6B6" w:rsidR="00AD2FA5" w:rsidRDefault="00AD2FA5" w:rsidP="00AD2FA5">
      <w:pPr>
        <w:pStyle w:val="ListParagraph"/>
        <w:spacing w:line="360" w:lineRule="auto"/>
        <w:ind w:left="1080"/>
        <w:rPr>
          <w:lang w:val="id-ID"/>
        </w:rPr>
      </w:pPr>
    </w:p>
    <w:p w14:paraId="6859D994" w14:textId="59FCE4D8" w:rsidR="00AD2FA5" w:rsidRDefault="00AD2FA5" w:rsidP="00AD2FA5">
      <w:pPr>
        <w:pStyle w:val="ListParagraph"/>
        <w:spacing w:line="360" w:lineRule="auto"/>
        <w:ind w:left="1080"/>
        <w:rPr>
          <w:lang w:val="id-ID"/>
        </w:rPr>
      </w:pPr>
    </w:p>
    <w:p w14:paraId="55E429C1" w14:textId="001CDE5A" w:rsidR="00AD2FA5" w:rsidRDefault="00AD2FA5" w:rsidP="00AD2FA5">
      <w:pPr>
        <w:pStyle w:val="ListParagraph"/>
        <w:spacing w:line="360" w:lineRule="auto"/>
        <w:ind w:left="1080"/>
        <w:rPr>
          <w:lang w:val="id-ID"/>
        </w:rPr>
      </w:pPr>
    </w:p>
    <w:p w14:paraId="1607CF73" w14:textId="5CA94C9B" w:rsidR="0C313166" w:rsidRDefault="0C313166" w:rsidP="1F64D0FD">
      <w:pPr>
        <w:spacing w:line="360" w:lineRule="auto"/>
        <w:ind w:left="720"/>
      </w:pPr>
    </w:p>
    <w:p w14:paraId="5A1DE457" w14:textId="01BAB978" w:rsidR="1F64D0FD" w:rsidRPr="00C9134C" w:rsidRDefault="0C313166" w:rsidP="00C9134C">
      <w:pPr>
        <w:spacing w:line="360" w:lineRule="auto"/>
        <w:jc w:val="center"/>
        <w:rPr>
          <w:lang w:val="id-ID"/>
        </w:rPr>
      </w:pPr>
      <w:r w:rsidRPr="1F64D0FD">
        <w:rPr>
          <w:sz w:val="20"/>
          <w:szCs w:val="20"/>
          <w:lang w:val="id-ID"/>
        </w:rPr>
        <w:t>Halaman Show Product</w:t>
      </w:r>
    </w:p>
    <w:p w14:paraId="5E44090F" w14:textId="76C7975B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lastRenderedPageBreak/>
        <w:t>View Product Detail</w:t>
      </w:r>
    </w:p>
    <w:p w14:paraId="65162976" w14:textId="02CB19DD" w:rsidR="352BA31F" w:rsidRDefault="352BA31F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270EB7A7" w14:textId="7CFF44F7" w:rsidR="003803FE" w:rsidRDefault="003803FE" w:rsidP="1F64D0FD">
      <w:pPr>
        <w:spacing w:line="360" w:lineRule="auto"/>
        <w:ind w:left="36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78FE847" wp14:editId="2D406F9C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4572000" cy="781050"/>
            <wp:effectExtent l="0" t="0" r="0" b="0"/>
            <wp:wrapNone/>
            <wp:docPr id="1805094849" name="Picture 180509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59C29" w14:textId="77777777" w:rsidR="003803FE" w:rsidRDefault="003803FE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4081F4BC" w14:textId="003D856F" w:rsidR="003803FE" w:rsidRDefault="003803FE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4C5C5B94" w14:textId="10D6015F" w:rsidR="4EDA6EF5" w:rsidRDefault="4EDA6EF5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CF6ED02" w14:textId="5FBC6B3E" w:rsidR="4EDA6EF5" w:rsidRDefault="4EDA6EF5" w:rsidP="1F64D0FD">
      <w:pPr>
        <w:spacing w:line="360" w:lineRule="auto"/>
        <w:ind w:left="360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ItemController (getItemDetail)</w:t>
      </w:r>
    </w:p>
    <w:p w14:paraId="5A6B048F" w14:textId="569AD663" w:rsidR="00A1288D" w:rsidRDefault="00A1288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0D1F7826" w14:textId="77777777" w:rsidR="00A1288D" w:rsidRDefault="00A1288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05FB209B" w14:textId="3350844A" w:rsidR="352BA31F" w:rsidRDefault="352BA31F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Tampilan</w:t>
      </w:r>
    </w:p>
    <w:p w14:paraId="163BC007" w14:textId="040D52D0" w:rsidR="00597953" w:rsidRDefault="00597953" w:rsidP="00597953">
      <w:pPr>
        <w:pStyle w:val="ListParagraph"/>
        <w:spacing w:line="360" w:lineRule="auto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BC77671" wp14:editId="014DF80F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5305425" cy="2111117"/>
            <wp:effectExtent l="0" t="0" r="0" b="3810"/>
            <wp:wrapNone/>
            <wp:docPr id="1668261617" name="Picture 166826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111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AEDFD" w14:textId="1F899D42" w:rsidR="00597953" w:rsidRDefault="00597953" w:rsidP="00597953">
      <w:pPr>
        <w:pStyle w:val="ListParagraph"/>
        <w:spacing w:line="360" w:lineRule="auto"/>
        <w:ind w:left="1080"/>
        <w:rPr>
          <w:lang w:val="id-ID"/>
        </w:rPr>
      </w:pPr>
    </w:p>
    <w:p w14:paraId="7CCC22F9" w14:textId="77777777" w:rsidR="00597953" w:rsidRDefault="00597953" w:rsidP="00597953">
      <w:pPr>
        <w:pStyle w:val="ListParagraph"/>
        <w:spacing w:line="360" w:lineRule="auto"/>
        <w:ind w:left="1080"/>
        <w:rPr>
          <w:lang w:val="id-ID"/>
        </w:rPr>
      </w:pPr>
    </w:p>
    <w:p w14:paraId="04D319F4" w14:textId="77777777" w:rsidR="00597953" w:rsidRDefault="00597953" w:rsidP="00597953">
      <w:pPr>
        <w:pStyle w:val="ListParagraph"/>
        <w:spacing w:line="360" w:lineRule="auto"/>
        <w:ind w:left="1080"/>
        <w:rPr>
          <w:lang w:val="id-ID"/>
        </w:rPr>
      </w:pPr>
    </w:p>
    <w:p w14:paraId="4CB4604A" w14:textId="60359E78" w:rsidR="00597953" w:rsidRDefault="00597953" w:rsidP="00597953">
      <w:pPr>
        <w:pStyle w:val="ListParagraph"/>
        <w:spacing w:line="360" w:lineRule="auto"/>
        <w:ind w:left="1080"/>
        <w:rPr>
          <w:lang w:val="id-ID"/>
        </w:rPr>
      </w:pPr>
    </w:p>
    <w:p w14:paraId="03424EAB" w14:textId="5D456322" w:rsidR="00597953" w:rsidRDefault="00597953" w:rsidP="00597953">
      <w:pPr>
        <w:pStyle w:val="ListParagraph"/>
        <w:spacing w:line="360" w:lineRule="auto"/>
        <w:ind w:left="1080"/>
        <w:rPr>
          <w:lang w:val="id-ID"/>
        </w:rPr>
      </w:pPr>
    </w:p>
    <w:p w14:paraId="64BEAABB" w14:textId="31BB37EA" w:rsidR="276748C0" w:rsidRDefault="276748C0" w:rsidP="1F64D0FD">
      <w:pPr>
        <w:spacing w:line="360" w:lineRule="auto"/>
        <w:ind w:left="720"/>
      </w:pPr>
    </w:p>
    <w:p w14:paraId="265509A7" w14:textId="27601626" w:rsidR="00597953" w:rsidRDefault="00597953" w:rsidP="1F64D0FD">
      <w:pPr>
        <w:spacing w:line="360" w:lineRule="auto"/>
        <w:ind w:left="720"/>
      </w:pPr>
    </w:p>
    <w:p w14:paraId="2C3E7869" w14:textId="77777777" w:rsidR="00597953" w:rsidRDefault="00597953" w:rsidP="1F64D0FD">
      <w:pPr>
        <w:spacing w:line="360" w:lineRule="auto"/>
        <w:ind w:left="720"/>
      </w:pPr>
    </w:p>
    <w:p w14:paraId="2E13EC15" w14:textId="47E8001B" w:rsidR="1F64D0FD" w:rsidRDefault="276748C0" w:rsidP="00597953">
      <w:pPr>
        <w:spacing w:line="360" w:lineRule="auto"/>
        <w:jc w:val="center"/>
        <w:rPr>
          <w:lang w:val="id-ID"/>
        </w:rPr>
      </w:pPr>
      <w:r w:rsidRPr="1F64D0FD">
        <w:rPr>
          <w:sz w:val="20"/>
          <w:szCs w:val="20"/>
          <w:lang w:val="id-ID"/>
        </w:rPr>
        <w:t>View Product Detail (Guest)</w:t>
      </w:r>
    </w:p>
    <w:p w14:paraId="2A58D773" w14:textId="77777777" w:rsidR="00597953" w:rsidRDefault="00597953" w:rsidP="00597953">
      <w:pPr>
        <w:spacing w:line="360" w:lineRule="auto"/>
        <w:jc w:val="center"/>
        <w:rPr>
          <w:lang w:val="id-ID"/>
        </w:rPr>
      </w:pPr>
    </w:p>
    <w:p w14:paraId="24DFA3F6" w14:textId="1F68153A" w:rsidR="1F64D0FD" w:rsidRDefault="1F64D0FD" w:rsidP="1F64D0FD">
      <w:pPr>
        <w:spacing w:line="360" w:lineRule="auto"/>
        <w:ind w:left="630"/>
        <w:rPr>
          <w:lang w:val="id-ID"/>
        </w:rPr>
      </w:pPr>
    </w:p>
    <w:p w14:paraId="1D745D18" w14:textId="1FD932AC" w:rsidR="00597953" w:rsidRDefault="00597953" w:rsidP="1F64D0FD">
      <w:pPr>
        <w:spacing w:line="360" w:lineRule="auto"/>
        <w:ind w:left="63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6EE85BB" wp14:editId="042353FD">
            <wp:simplePos x="0" y="0"/>
            <wp:positionH relativeFrom="column">
              <wp:posOffset>495300</wp:posOffset>
            </wp:positionH>
            <wp:positionV relativeFrom="paragraph">
              <wp:posOffset>151765</wp:posOffset>
            </wp:positionV>
            <wp:extent cx="5429250" cy="2216944"/>
            <wp:effectExtent l="0" t="0" r="0" b="0"/>
            <wp:wrapNone/>
            <wp:docPr id="789662245" name="Picture 78966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216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721A2" w14:textId="6A79BDCF" w:rsidR="00597953" w:rsidRDefault="00597953" w:rsidP="1F64D0FD">
      <w:pPr>
        <w:spacing w:line="360" w:lineRule="auto"/>
        <w:ind w:left="630"/>
        <w:rPr>
          <w:lang w:val="id-ID"/>
        </w:rPr>
      </w:pPr>
    </w:p>
    <w:p w14:paraId="5B73996C" w14:textId="3D687257" w:rsidR="00597953" w:rsidRDefault="00597953" w:rsidP="1F64D0FD">
      <w:pPr>
        <w:spacing w:line="360" w:lineRule="auto"/>
        <w:ind w:left="630"/>
        <w:rPr>
          <w:lang w:val="id-ID"/>
        </w:rPr>
      </w:pPr>
    </w:p>
    <w:p w14:paraId="7323E0EF" w14:textId="427936A5" w:rsidR="00597953" w:rsidRDefault="00597953" w:rsidP="1F64D0FD">
      <w:pPr>
        <w:spacing w:line="360" w:lineRule="auto"/>
        <w:ind w:left="630"/>
        <w:rPr>
          <w:lang w:val="id-ID"/>
        </w:rPr>
      </w:pPr>
    </w:p>
    <w:p w14:paraId="3F3241AA" w14:textId="77777777" w:rsidR="00597953" w:rsidRDefault="00597953" w:rsidP="1F64D0FD">
      <w:pPr>
        <w:spacing w:line="360" w:lineRule="auto"/>
        <w:ind w:left="630"/>
        <w:rPr>
          <w:lang w:val="id-ID"/>
        </w:rPr>
      </w:pPr>
    </w:p>
    <w:p w14:paraId="6F750F95" w14:textId="54189051" w:rsidR="00597953" w:rsidRDefault="00597953" w:rsidP="1F64D0FD">
      <w:pPr>
        <w:spacing w:line="360" w:lineRule="auto"/>
        <w:ind w:left="630"/>
        <w:rPr>
          <w:lang w:val="id-ID"/>
        </w:rPr>
      </w:pPr>
    </w:p>
    <w:p w14:paraId="561DB125" w14:textId="4C21B294" w:rsidR="00597953" w:rsidRDefault="00597953" w:rsidP="1F64D0FD">
      <w:pPr>
        <w:spacing w:line="360" w:lineRule="auto"/>
        <w:ind w:left="630"/>
        <w:rPr>
          <w:lang w:val="id-ID"/>
        </w:rPr>
      </w:pPr>
    </w:p>
    <w:p w14:paraId="56F6B901" w14:textId="2D27B366" w:rsidR="00597953" w:rsidRDefault="00597953" w:rsidP="1F64D0FD">
      <w:pPr>
        <w:spacing w:line="360" w:lineRule="auto"/>
        <w:ind w:left="630"/>
        <w:rPr>
          <w:lang w:val="id-ID"/>
        </w:rPr>
      </w:pPr>
    </w:p>
    <w:p w14:paraId="76422FE9" w14:textId="2AF54EB5" w:rsidR="276748C0" w:rsidRDefault="276748C0" w:rsidP="1F64D0FD">
      <w:pPr>
        <w:spacing w:line="360" w:lineRule="auto"/>
        <w:ind w:left="630"/>
      </w:pPr>
    </w:p>
    <w:p w14:paraId="64CCBF00" w14:textId="4321F75A" w:rsidR="276748C0" w:rsidRDefault="276748C0" w:rsidP="00597953">
      <w:pPr>
        <w:spacing w:line="360" w:lineRule="auto"/>
        <w:jc w:val="center"/>
        <w:rPr>
          <w:lang w:val="id-ID"/>
        </w:rPr>
      </w:pPr>
      <w:r w:rsidRPr="1F64D0FD">
        <w:rPr>
          <w:sz w:val="20"/>
          <w:szCs w:val="20"/>
          <w:lang w:val="id-ID"/>
        </w:rPr>
        <w:t>View Product Detail (User)</w:t>
      </w:r>
    </w:p>
    <w:p w14:paraId="05B428BA" w14:textId="398E3979" w:rsidR="1F64D0FD" w:rsidRDefault="1F64D0FD" w:rsidP="1F64D0FD">
      <w:pPr>
        <w:spacing w:line="360" w:lineRule="auto"/>
        <w:ind w:left="630"/>
        <w:rPr>
          <w:lang w:val="id-ID"/>
        </w:rPr>
      </w:pPr>
    </w:p>
    <w:p w14:paraId="5BF64DD1" w14:textId="0B50F7AA" w:rsidR="1F64D0FD" w:rsidRDefault="1F64D0FD" w:rsidP="1F64D0FD">
      <w:pPr>
        <w:spacing w:line="360" w:lineRule="auto"/>
        <w:ind w:left="630"/>
        <w:rPr>
          <w:lang w:val="id-ID"/>
        </w:rPr>
      </w:pPr>
    </w:p>
    <w:p w14:paraId="3C39EE87" w14:textId="77777777" w:rsidR="00A1288D" w:rsidRDefault="00A1288D" w:rsidP="1F64D0FD">
      <w:pPr>
        <w:spacing w:line="360" w:lineRule="auto"/>
        <w:ind w:left="630"/>
        <w:rPr>
          <w:lang w:val="id-ID"/>
        </w:rPr>
      </w:pPr>
    </w:p>
    <w:p w14:paraId="047F7BF3" w14:textId="27D5D433" w:rsidR="00A1288D" w:rsidRDefault="00A1288D" w:rsidP="1F64D0FD">
      <w:pPr>
        <w:spacing w:line="360" w:lineRule="auto"/>
        <w:ind w:left="63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17646AA" wp14:editId="0E68CF21">
            <wp:simplePos x="0" y="0"/>
            <wp:positionH relativeFrom="column">
              <wp:posOffset>403860</wp:posOffset>
            </wp:positionH>
            <wp:positionV relativeFrom="paragraph">
              <wp:posOffset>254000</wp:posOffset>
            </wp:positionV>
            <wp:extent cx="5400675" cy="2081510"/>
            <wp:effectExtent l="0" t="0" r="0" b="0"/>
            <wp:wrapNone/>
            <wp:docPr id="553837203" name="Picture 55383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8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4BBAB" w14:textId="77777777" w:rsidR="00A1288D" w:rsidRDefault="00A1288D" w:rsidP="1F64D0FD">
      <w:pPr>
        <w:spacing w:line="360" w:lineRule="auto"/>
        <w:ind w:left="630"/>
      </w:pPr>
    </w:p>
    <w:p w14:paraId="45EAEE3F" w14:textId="09E4E3CC" w:rsidR="00A1288D" w:rsidRDefault="00A1288D" w:rsidP="1F64D0FD">
      <w:pPr>
        <w:spacing w:line="360" w:lineRule="auto"/>
        <w:ind w:left="630"/>
      </w:pPr>
    </w:p>
    <w:p w14:paraId="2896C632" w14:textId="77777777" w:rsidR="00A1288D" w:rsidRDefault="00A1288D" w:rsidP="1F64D0FD">
      <w:pPr>
        <w:spacing w:line="360" w:lineRule="auto"/>
        <w:ind w:left="630"/>
      </w:pPr>
    </w:p>
    <w:p w14:paraId="5B8F8E62" w14:textId="77777777" w:rsidR="00A1288D" w:rsidRDefault="00A1288D" w:rsidP="1F64D0FD">
      <w:pPr>
        <w:spacing w:line="360" w:lineRule="auto"/>
        <w:ind w:left="630"/>
      </w:pPr>
    </w:p>
    <w:p w14:paraId="5EE6A25B" w14:textId="77777777" w:rsidR="00A1288D" w:rsidRDefault="00A1288D" w:rsidP="1F64D0FD">
      <w:pPr>
        <w:spacing w:line="360" w:lineRule="auto"/>
        <w:ind w:left="630"/>
      </w:pPr>
    </w:p>
    <w:p w14:paraId="0A77F520" w14:textId="3477D0AA" w:rsidR="00A1288D" w:rsidRDefault="00A1288D" w:rsidP="1F64D0FD">
      <w:pPr>
        <w:spacing w:line="360" w:lineRule="auto"/>
        <w:ind w:left="630"/>
      </w:pPr>
    </w:p>
    <w:p w14:paraId="738CCF4A" w14:textId="77777777" w:rsidR="00A1288D" w:rsidRDefault="00A1288D" w:rsidP="1F64D0FD">
      <w:pPr>
        <w:spacing w:line="360" w:lineRule="auto"/>
        <w:ind w:left="630"/>
      </w:pPr>
    </w:p>
    <w:p w14:paraId="1245E016" w14:textId="1304524B" w:rsidR="5814A89C" w:rsidRDefault="5814A89C" w:rsidP="1F64D0FD">
      <w:pPr>
        <w:spacing w:line="360" w:lineRule="auto"/>
        <w:ind w:left="630"/>
      </w:pPr>
    </w:p>
    <w:p w14:paraId="1EE967F8" w14:textId="3B1C9E8E" w:rsidR="5814A89C" w:rsidRPr="00A1288D" w:rsidRDefault="5814A89C" w:rsidP="00A1288D">
      <w:pPr>
        <w:spacing w:line="360" w:lineRule="auto"/>
        <w:jc w:val="center"/>
        <w:rPr>
          <w:sz w:val="20"/>
          <w:szCs w:val="20"/>
          <w:lang w:val="id-ID"/>
        </w:rPr>
      </w:pPr>
      <w:r w:rsidRPr="00A1288D">
        <w:rPr>
          <w:sz w:val="20"/>
          <w:szCs w:val="20"/>
          <w:lang w:val="id-ID"/>
        </w:rPr>
        <w:t>View Product Detail (Admin)</w:t>
      </w:r>
    </w:p>
    <w:p w14:paraId="3394F4D7" w14:textId="0A967CF1" w:rsidR="1F64D0FD" w:rsidRDefault="1F64D0FD" w:rsidP="008A0D47">
      <w:pPr>
        <w:spacing w:line="360" w:lineRule="auto"/>
        <w:rPr>
          <w:lang w:val="id-ID"/>
        </w:rPr>
      </w:pPr>
    </w:p>
    <w:p w14:paraId="41F1E4A8" w14:textId="038DDD74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t>View Item</w:t>
      </w:r>
    </w:p>
    <w:p w14:paraId="686B7474" w14:textId="2975205B" w:rsidR="40721C82" w:rsidRDefault="40721C82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27A4BFA4" w14:textId="2FB28448" w:rsidR="00ED5776" w:rsidRDefault="00ED5776" w:rsidP="00ED5776">
      <w:pPr>
        <w:spacing w:line="360" w:lineRule="auto"/>
        <w:rPr>
          <w:lang w:val="id-ID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3100EE8" wp14:editId="033C1A57">
            <wp:simplePos x="0" y="0"/>
            <wp:positionH relativeFrom="column">
              <wp:posOffset>1280160</wp:posOffset>
            </wp:positionH>
            <wp:positionV relativeFrom="paragraph">
              <wp:posOffset>5080</wp:posOffset>
            </wp:positionV>
            <wp:extent cx="3943350" cy="952500"/>
            <wp:effectExtent l="0" t="0" r="0" b="0"/>
            <wp:wrapNone/>
            <wp:docPr id="1164387622" name="Picture 1164387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2E14D" w14:textId="641A50FD" w:rsidR="00ED5776" w:rsidRDefault="00ED5776" w:rsidP="00ED5776">
      <w:pPr>
        <w:spacing w:line="360" w:lineRule="auto"/>
        <w:rPr>
          <w:lang w:val="id-ID"/>
        </w:rPr>
      </w:pPr>
    </w:p>
    <w:p w14:paraId="60A1EA3A" w14:textId="2CF2EAD2" w:rsidR="00ED5776" w:rsidRPr="00ED5776" w:rsidRDefault="00ED5776" w:rsidP="00ED5776">
      <w:pPr>
        <w:spacing w:line="360" w:lineRule="auto"/>
        <w:rPr>
          <w:lang w:val="id-ID"/>
        </w:rPr>
      </w:pPr>
    </w:p>
    <w:p w14:paraId="62E8317D" w14:textId="55EAE726" w:rsidR="6431FC82" w:rsidRDefault="6431FC82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6F955C7D" w14:textId="2399F056" w:rsidR="6431FC82" w:rsidRDefault="6431FC82" w:rsidP="1F64D0FD">
      <w:pPr>
        <w:spacing w:line="360" w:lineRule="auto"/>
        <w:ind w:left="360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AdminController (index)</w:t>
      </w:r>
    </w:p>
    <w:p w14:paraId="63A5E523" w14:textId="5E7428D1" w:rsidR="0006578E" w:rsidRDefault="0006578E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FC07B79" w14:textId="4D771577" w:rsidR="0052499D" w:rsidRDefault="0052499D" w:rsidP="1F64D0FD">
      <w:pPr>
        <w:spacing w:line="360" w:lineRule="auto"/>
        <w:ind w:left="36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41EB254" wp14:editId="6B562600">
            <wp:simplePos x="0" y="0"/>
            <wp:positionH relativeFrom="column">
              <wp:posOffset>967740</wp:posOffset>
            </wp:positionH>
            <wp:positionV relativeFrom="paragraph">
              <wp:posOffset>77470</wp:posOffset>
            </wp:positionV>
            <wp:extent cx="4572000" cy="800100"/>
            <wp:effectExtent l="0" t="0" r="0" b="0"/>
            <wp:wrapNone/>
            <wp:docPr id="2116635888" name="Picture 211663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AF50A" w14:textId="0529EDFD" w:rsidR="0052499D" w:rsidRDefault="0052499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0417F9BD" w14:textId="3BE781B1" w:rsidR="0052499D" w:rsidRDefault="0052499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6C8884B0" w14:textId="77777777" w:rsidR="0052499D" w:rsidRDefault="0052499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B0A6879" w14:textId="0BF2BD57" w:rsidR="5DDB2C5E" w:rsidRDefault="5DDB2C5E" w:rsidP="1F64D0FD">
      <w:pPr>
        <w:spacing w:line="360" w:lineRule="auto"/>
        <w:ind w:left="360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AdminController (deleteItem)</w:t>
      </w:r>
    </w:p>
    <w:p w14:paraId="4BF7BE3E" w14:textId="5ED40F9C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E992C7D" w14:textId="009C4032" w:rsidR="40721C82" w:rsidRDefault="40721C82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Tampilan</w:t>
      </w:r>
    </w:p>
    <w:p w14:paraId="14122B5E" w14:textId="05A1EAA1" w:rsidR="00166C8F" w:rsidRDefault="00166C8F" w:rsidP="1F64D0FD">
      <w:pPr>
        <w:spacing w:line="360" w:lineRule="auto"/>
        <w:ind w:left="72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5BBF84C" wp14:editId="2FB2D777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5629275" cy="1548051"/>
            <wp:effectExtent l="0" t="0" r="0" b="0"/>
            <wp:wrapNone/>
            <wp:docPr id="1079970873" name="Picture 107997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548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A8FB7" w14:textId="77777777" w:rsidR="00166C8F" w:rsidRDefault="00166C8F" w:rsidP="1F64D0FD">
      <w:pPr>
        <w:spacing w:line="360" w:lineRule="auto"/>
        <w:ind w:left="720"/>
      </w:pPr>
    </w:p>
    <w:p w14:paraId="2465AF4D" w14:textId="66109FB6" w:rsidR="00166C8F" w:rsidRDefault="00166C8F" w:rsidP="1F64D0FD">
      <w:pPr>
        <w:spacing w:line="360" w:lineRule="auto"/>
        <w:ind w:left="720"/>
      </w:pPr>
    </w:p>
    <w:p w14:paraId="43233C07" w14:textId="77777777" w:rsidR="00166C8F" w:rsidRDefault="00166C8F" w:rsidP="1F64D0FD">
      <w:pPr>
        <w:spacing w:line="360" w:lineRule="auto"/>
        <w:ind w:left="720"/>
      </w:pPr>
    </w:p>
    <w:p w14:paraId="3119C658" w14:textId="7B00B3D0" w:rsidR="47523D88" w:rsidRDefault="47523D88" w:rsidP="1F64D0FD">
      <w:pPr>
        <w:spacing w:line="360" w:lineRule="auto"/>
        <w:ind w:left="720"/>
      </w:pPr>
    </w:p>
    <w:p w14:paraId="64FF2C9E" w14:textId="77777777" w:rsidR="00166C8F" w:rsidRDefault="00166C8F" w:rsidP="1F64D0FD">
      <w:pPr>
        <w:spacing w:line="360" w:lineRule="auto"/>
        <w:ind w:left="720"/>
      </w:pPr>
    </w:p>
    <w:p w14:paraId="36A50171" w14:textId="58B31771" w:rsidR="47523D88" w:rsidRDefault="47523D88" w:rsidP="1F64D0FD">
      <w:pPr>
        <w:spacing w:line="360" w:lineRule="auto"/>
        <w:ind w:left="360"/>
        <w:jc w:val="center"/>
        <w:rPr>
          <w:lang w:val="id-ID"/>
        </w:rPr>
      </w:pPr>
      <w:r w:rsidRPr="1F64D0FD">
        <w:rPr>
          <w:sz w:val="20"/>
          <w:szCs w:val="20"/>
          <w:lang w:val="id-ID"/>
        </w:rPr>
        <w:t>View Item (Admin)</w:t>
      </w:r>
    </w:p>
    <w:p w14:paraId="7DD1368C" w14:textId="0CADCF6B" w:rsidR="1F64D0FD" w:rsidRDefault="1F64D0FD" w:rsidP="1F64D0FD">
      <w:pPr>
        <w:spacing w:line="360" w:lineRule="auto"/>
        <w:ind w:left="360"/>
        <w:jc w:val="center"/>
        <w:rPr>
          <w:sz w:val="20"/>
          <w:szCs w:val="20"/>
          <w:lang w:val="id-ID"/>
        </w:rPr>
      </w:pPr>
    </w:p>
    <w:p w14:paraId="7C16729F" w14:textId="24CB72AF" w:rsidR="1F64D0FD" w:rsidRDefault="1F64D0FD" w:rsidP="003F31CA">
      <w:pPr>
        <w:spacing w:line="360" w:lineRule="auto"/>
        <w:rPr>
          <w:lang w:val="id-ID"/>
        </w:rPr>
      </w:pPr>
    </w:p>
    <w:p w14:paraId="30682BCD" w14:textId="7765290F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lastRenderedPageBreak/>
        <w:t>Update Item</w:t>
      </w:r>
    </w:p>
    <w:p w14:paraId="1E06F9EF" w14:textId="5046FAC3" w:rsidR="56AF8DBB" w:rsidRDefault="56AF8DBB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3C4BE6C9" w14:textId="78BD40B3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287D335" wp14:editId="18C73019">
            <wp:simplePos x="0" y="0"/>
            <wp:positionH relativeFrom="margin">
              <wp:align>center</wp:align>
            </wp:positionH>
            <wp:positionV relativeFrom="paragraph">
              <wp:posOffset>170180</wp:posOffset>
            </wp:positionV>
            <wp:extent cx="4572000" cy="895350"/>
            <wp:effectExtent l="0" t="0" r="0" b="0"/>
            <wp:wrapNone/>
            <wp:docPr id="663154996" name="Picture 663154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C5141" w14:textId="77777777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02E017D6" w14:textId="42CCCF97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410A6AF5" w14:textId="08CE0DFC" w:rsidR="096B5D2B" w:rsidRDefault="096B5D2B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63FB2D19" w14:textId="77777777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16C64DCB" w14:textId="1188784C" w:rsidR="0C4D3988" w:rsidRDefault="0C4D3988" w:rsidP="1F64D0FD">
      <w:pPr>
        <w:spacing w:line="360" w:lineRule="auto"/>
        <w:ind w:left="360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AdminController (display_update_item)</w:t>
      </w:r>
    </w:p>
    <w:p w14:paraId="3B7BA8B8" w14:textId="779EBA40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054E448" wp14:editId="1F5C3392">
            <wp:simplePos x="0" y="0"/>
            <wp:positionH relativeFrom="margin">
              <wp:align>center</wp:align>
            </wp:positionH>
            <wp:positionV relativeFrom="paragraph">
              <wp:posOffset>175260</wp:posOffset>
            </wp:positionV>
            <wp:extent cx="4552950" cy="4572000"/>
            <wp:effectExtent l="0" t="0" r="0" b="0"/>
            <wp:wrapNone/>
            <wp:docPr id="2028478991" name="Picture 2028478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D1A71" w14:textId="417BB1EE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E18974B" w14:textId="5070FD53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19B33445" w14:textId="257AEB39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245C2472" w14:textId="7DEEFE01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4936F56" w14:textId="592EC988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A1825AD" w14:textId="6B6A39EF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653D68BA" w14:textId="362C3836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3C3381E" w14:textId="234CD29B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53859F3" w14:textId="6DDFB0B7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98B5CD5" w14:textId="32753710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5CE38ED" w14:textId="4872EF2B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13536183" w14:textId="00D0A434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F38088D" w14:textId="03ACE2C4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1A843A78" w14:textId="5DC3C916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B063360" w14:textId="77EDB04E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49196A5" w14:textId="104D30F4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C5BC19A" w14:textId="0BA9D935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2FB392E6" w14:textId="1717546E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50EAF63" w14:textId="4F6B6858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668EC9B7" w14:textId="77777777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616886E" w14:textId="0DB17A1E" w:rsidR="723FBF1F" w:rsidRDefault="723FBF1F" w:rsidP="003F31CA">
      <w:pPr>
        <w:spacing w:line="360" w:lineRule="auto"/>
        <w:rPr>
          <w:sz w:val="20"/>
          <w:szCs w:val="20"/>
        </w:rPr>
      </w:pPr>
    </w:p>
    <w:p w14:paraId="1CC5DCCC" w14:textId="496A7AF8" w:rsidR="723FBF1F" w:rsidRDefault="723FBF1F" w:rsidP="003F31CA">
      <w:pPr>
        <w:spacing w:line="360" w:lineRule="auto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AdminController (UpdateItem)</w:t>
      </w:r>
    </w:p>
    <w:p w14:paraId="6C8E24A6" w14:textId="2B86F293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7314CE29" w14:textId="0035F628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131085E" w14:textId="411ABB97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99B75FC" w14:textId="1C0A0E21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48CCC9B3" w14:textId="7362BD54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2E062F89" w14:textId="3E5A6386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2CA8F3D5" w14:textId="689EF849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5A7F46B" w14:textId="77777777" w:rsidR="003F31CA" w:rsidRDefault="003F31C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22C07A78" w14:textId="20BCAE52" w:rsidR="56AF8DBB" w:rsidRDefault="56AF8DBB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lastRenderedPageBreak/>
        <w:t>Tampilan</w:t>
      </w:r>
    </w:p>
    <w:p w14:paraId="190E1590" w14:textId="01785416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7429842" wp14:editId="58BD2BFF">
            <wp:simplePos x="0" y="0"/>
            <wp:positionH relativeFrom="column">
              <wp:posOffset>441960</wp:posOffset>
            </wp:positionH>
            <wp:positionV relativeFrom="paragraph">
              <wp:posOffset>111125</wp:posOffset>
            </wp:positionV>
            <wp:extent cx="5734050" cy="2723674"/>
            <wp:effectExtent l="0" t="0" r="0" b="635"/>
            <wp:wrapNone/>
            <wp:docPr id="1341539325" name="Picture 1341539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3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3410D" w14:textId="16AE498F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3748BEC7" w14:textId="23F1335A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774BD849" w14:textId="33B56B7F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51E9AE18" w14:textId="77777777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05874697" w14:textId="565E11E5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2739724F" w14:textId="77777777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5DAF5222" w14:textId="0D2E38BF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4B903D9A" w14:textId="77777777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24078827" w14:textId="77777777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087311F4" w14:textId="77777777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7127D27D" w14:textId="0CC8A916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090B66B8" w14:textId="77777777" w:rsidR="003F31CA" w:rsidRDefault="003F31C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7CAA1F85" w14:textId="71FCF91E" w:rsidR="0E00298D" w:rsidRDefault="0E00298D" w:rsidP="1F64D0FD">
      <w:pPr>
        <w:spacing w:line="360" w:lineRule="auto"/>
        <w:ind w:left="720"/>
        <w:jc w:val="center"/>
      </w:pPr>
      <w:r w:rsidRPr="1F64D0FD">
        <w:rPr>
          <w:sz w:val="20"/>
          <w:szCs w:val="20"/>
        </w:rPr>
        <w:t>Update Item (Admin)</w:t>
      </w:r>
    </w:p>
    <w:p w14:paraId="12A1CD25" w14:textId="31059FC9" w:rsidR="1F64D0FD" w:rsidRDefault="1F64D0FD" w:rsidP="001F6112">
      <w:pPr>
        <w:spacing w:line="360" w:lineRule="auto"/>
      </w:pPr>
    </w:p>
    <w:p w14:paraId="3FCFB198" w14:textId="77777777" w:rsidR="001F6112" w:rsidRDefault="001F6112" w:rsidP="001F6112">
      <w:pPr>
        <w:spacing w:line="360" w:lineRule="auto"/>
        <w:rPr>
          <w:lang w:val="id-ID"/>
        </w:rPr>
      </w:pPr>
    </w:p>
    <w:p w14:paraId="0695367F" w14:textId="2BDA1894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t>Cart List</w:t>
      </w:r>
    </w:p>
    <w:p w14:paraId="09CB745A" w14:textId="2F8FEFFD" w:rsidR="421498DD" w:rsidRDefault="421498DD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3FF68F7B" w14:textId="75B5002B" w:rsidR="001F6112" w:rsidRDefault="001F6112" w:rsidP="001F6112">
      <w:pPr>
        <w:pStyle w:val="ListParagraph"/>
        <w:spacing w:line="360" w:lineRule="auto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616C3DC" wp14:editId="1285F0F8">
            <wp:simplePos x="0" y="0"/>
            <wp:positionH relativeFrom="margin">
              <wp:align>center</wp:align>
            </wp:positionH>
            <wp:positionV relativeFrom="paragraph">
              <wp:posOffset>136525</wp:posOffset>
            </wp:positionV>
            <wp:extent cx="4572000" cy="828675"/>
            <wp:effectExtent l="0" t="0" r="0" b="9525"/>
            <wp:wrapNone/>
            <wp:docPr id="527731356" name="Picture 52773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E8A3C" w14:textId="3AFBD87B" w:rsidR="001F6112" w:rsidRDefault="001F6112" w:rsidP="001F6112">
      <w:pPr>
        <w:pStyle w:val="ListParagraph"/>
        <w:spacing w:line="360" w:lineRule="auto"/>
        <w:ind w:left="1080"/>
        <w:rPr>
          <w:lang w:val="id-ID"/>
        </w:rPr>
      </w:pPr>
    </w:p>
    <w:p w14:paraId="70827D44" w14:textId="24BD733C" w:rsidR="093BD639" w:rsidRDefault="093BD639" w:rsidP="001F6112">
      <w:pPr>
        <w:spacing w:line="360" w:lineRule="auto"/>
        <w:rPr>
          <w:sz w:val="20"/>
          <w:szCs w:val="20"/>
        </w:rPr>
      </w:pPr>
    </w:p>
    <w:p w14:paraId="12FA7C06" w14:textId="77777777" w:rsidR="001F6112" w:rsidRDefault="001F6112" w:rsidP="001F6112">
      <w:pPr>
        <w:spacing w:line="360" w:lineRule="auto"/>
        <w:rPr>
          <w:sz w:val="20"/>
          <w:szCs w:val="20"/>
        </w:rPr>
      </w:pPr>
    </w:p>
    <w:p w14:paraId="0295CFEC" w14:textId="3A5921B8" w:rsidR="093BD639" w:rsidRDefault="093BD639" w:rsidP="001F6112">
      <w:pPr>
        <w:spacing w:line="360" w:lineRule="auto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CartController (index_cart)</w:t>
      </w:r>
    </w:p>
    <w:p w14:paraId="442FA82A" w14:textId="202C8A21" w:rsidR="7A95089F" w:rsidRDefault="7A95089F" w:rsidP="1F64D0FD">
      <w:pPr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689D2414" wp14:editId="305C868A">
            <wp:extent cx="4572000" cy="3105150"/>
            <wp:effectExtent l="0" t="0" r="0" b="0"/>
            <wp:docPr id="1533839355" name="Picture 1533839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D0E3A" wp14:editId="5F829707">
            <wp:extent cx="4572000" cy="1409700"/>
            <wp:effectExtent l="0" t="0" r="0" b="0"/>
            <wp:docPr id="1631632402" name="Picture 163163240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F4F1" w14:textId="675E7905" w:rsidR="7A95089F" w:rsidRDefault="7A95089F" w:rsidP="001F6112">
      <w:pPr>
        <w:spacing w:line="360" w:lineRule="auto"/>
        <w:jc w:val="center"/>
        <w:rPr>
          <w:sz w:val="20"/>
          <w:szCs w:val="20"/>
        </w:rPr>
      </w:pPr>
      <w:r w:rsidRPr="001F6112">
        <w:rPr>
          <w:sz w:val="20"/>
          <w:szCs w:val="20"/>
        </w:rPr>
        <w:t>CartController (cart_logic)</w:t>
      </w:r>
    </w:p>
    <w:p w14:paraId="2E559481" w14:textId="242ED615" w:rsidR="001F6112" w:rsidRDefault="001F6112" w:rsidP="001F6112">
      <w:pPr>
        <w:spacing w:line="360" w:lineRule="auto"/>
        <w:jc w:val="center"/>
        <w:rPr>
          <w:sz w:val="20"/>
          <w:szCs w:val="20"/>
        </w:rPr>
      </w:pPr>
    </w:p>
    <w:p w14:paraId="33D7A677" w14:textId="77777777" w:rsidR="001F6112" w:rsidRPr="001F6112" w:rsidRDefault="001F6112" w:rsidP="001F6112">
      <w:pPr>
        <w:spacing w:line="360" w:lineRule="auto"/>
        <w:jc w:val="center"/>
        <w:rPr>
          <w:sz w:val="20"/>
          <w:szCs w:val="20"/>
        </w:rPr>
      </w:pPr>
    </w:p>
    <w:p w14:paraId="7E68386D" w14:textId="511D3154" w:rsidR="46275347" w:rsidRDefault="46275347" w:rsidP="1F64D0F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72483BCF" wp14:editId="0A9C5E36">
            <wp:extent cx="4572000" cy="1504950"/>
            <wp:effectExtent l="0" t="0" r="0" b="0"/>
            <wp:docPr id="868305262" name="Picture 868305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61B4" w14:textId="5E6993BE" w:rsidR="46275347" w:rsidRPr="001F6112" w:rsidRDefault="46275347" w:rsidP="1F64D0FD">
      <w:pPr>
        <w:spacing w:line="360" w:lineRule="auto"/>
        <w:ind w:left="360"/>
        <w:jc w:val="center"/>
        <w:rPr>
          <w:sz w:val="20"/>
          <w:szCs w:val="20"/>
        </w:rPr>
      </w:pPr>
      <w:r w:rsidRPr="001F6112">
        <w:rPr>
          <w:sz w:val="20"/>
          <w:szCs w:val="20"/>
        </w:rPr>
        <w:t>CartController (delete_item_cart_detail)</w:t>
      </w:r>
    </w:p>
    <w:p w14:paraId="6A90667C" w14:textId="7319FDF7" w:rsidR="1F64D0FD" w:rsidRDefault="1F64D0FD" w:rsidP="1F64D0FD">
      <w:pPr>
        <w:spacing w:line="360" w:lineRule="auto"/>
        <w:ind w:left="360"/>
        <w:jc w:val="center"/>
      </w:pPr>
    </w:p>
    <w:p w14:paraId="4730EBA9" w14:textId="77777777" w:rsidR="001F6112" w:rsidRDefault="001F6112" w:rsidP="1F64D0FD">
      <w:pPr>
        <w:spacing w:line="360" w:lineRule="auto"/>
        <w:ind w:left="360"/>
        <w:jc w:val="center"/>
      </w:pPr>
    </w:p>
    <w:p w14:paraId="2A0028E6" w14:textId="787675A2" w:rsidR="46275347" w:rsidRDefault="46275347" w:rsidP="1F64D0F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1CD968CD" wp14:editId="37EBA2CF">
            <wp:extent cx="4572000" cy="742950"/>
            <wp:effectExtent l="0" t="0" r="0" b="0"/>
            <wp:docPr id="1747951967" name="Picture 174795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0CBC" w14:textId="6C0BAB00" w:rsidR="1F64D0FD" w:rsidRPr="009E5BBF" w:rsidRDefault="46275347" w:rsidP="009E5BBF">
      <w:pPr>
        <w:spacing w:line="360" w:lineRule="auto"/>
        <w:ind w:left="360"/>
        <w:jc w:val="center"/>
        <w:rPr>
          <w:sz w:val="20"/>
          <w:szCs w:val="20"/>
        </w:rPr>
      </w:pPr>
      <w:r w:rsidRPr="001F6112">
        <w:rPr>
          <w:sz w:val="20"/>
          <w:szCs w:val="20"/>
        </w:rPr>
        <w:t>CartController (display_update_cart_item_form)</w:t>
      </w:r>
    </w:p>
    <w:p w14:paraId="2E2A89E3" w14:textId="603527C1" w:rsidR="421498DD" w:rsidRDefault="009E5BBF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9991B4D" wp14:editId="2643C4FC">
            <wp:simplePos x="0" y="0"/>
            <wp:positionH relativeFrom="column">
              <wp:posOffset>457200</wp:posOffset>
            </wp:positionH>
            <wp:positionV relativeFrom="paragraph">
              <wp:posOffset>234315</wp:posOffset>
            </wp:positionV>
            <wp:extent cx="5457825" cy="2581096"/>
            <wp:effectExtent l="0" t="0" r="0" b="0"/>
            <wp:wrapNone/>
            <wp:docPr id="1383923767" name="Picture 138392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58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421498DD" w:rsidRPr="1F64D0FD">
        <w:rPr>
          <w:lang w:val="id-ID"/>
        </w:rPr>
        <w:t>Tampilan</w:t>
      </w:r>
    </w:p>
    <w:p w14:paraId="2BC91202" w14:textId="5BC4A6F9" w:rsidR="009E5BBF" w:rsidRDefault="009E5BBF" w:rsidP="009E5BBF">
      <w:pPr>
        <w:pStyle w:val="ListParagraph"/>
        <w:spacing w:line="360" w:lineRule="auto"/>
        <w:ind w:left="1080"/>
        <w:rPr>
          <w:lang w:val="id-ID"/>
        </w:rPr>
      </w:pPr>
    </w:p>
    <w:p w14:paraId="22468CE7" w14:textId="6FB2E6C8" w:rsidR="009E5BBF" w:rsidRDefault="009E5BBF" w:rsidP="009E5BBF">
      <w:pPr>
        <w:pStyle w:val="ListParagraph"/>
        <w:spacing w:line="360" w:lineRule="auto"/>
        <w:ind w:left="1080"/>
        <w:rPr>
          <w:lang w:val="id-ID"/>
        </w:rPr>
      </w:pPr>
    </w:p>
    <w:p w14:paraId="7850DC7A" w14:textId="51271CD8" w:rsidR="009E5BBF" w:rsidRDefault="009E5BBF" w:rsidP="009E5BBF">
      <w:pPr>
        <w:pStyle w:val="ListParagraph"/>
        <w:spacing w:line="360" w:lineRule="auto"/>
        <w:ind w:left="1080"/>
        <w:rPr>
          <w:lang w:val="id-ID"/>
        </w:rPr>
      </w:pPr>
    </w:p>
    <w:p w14:paraId="648A734B" w14:textId="2E75E282" w:rsidR="009E5BBF" w:rsidRDefault="009E5BBF" w:rsidP="009E5BBF">
      <w:pPr>
        <w:pStyle w:val="ListParagraph"/>
        <w:spacing w:line="360" w:lineRule="auto"/>
        <w:ind w:left="1080"/>
        <w:rPr>
          <w:lang w:val="id-ID"/>
        </w:rPr>
      </w:pPr>
    </w:p>
    <w:p w14:paraId="7B7F5C08" w14:textId="22493911" w:rsidR="009E5BBF" w:rsidRDefault="009E5BBF" w:rsidP="009E5BBF">
      <w:pPr>
        <w:pStyle w:val="ListParagraph"/>
        <w:spacing w:line="360" w:lineRule="auto"/>
        <w:ind w:left="1080"/>
        <w:rPr>
          <w:lang w:val="id-ID"/>
        </w:rPr>
      </w:pPr>
    </w:p>
    <w:p w14:paraId="2AB43DFF" w14:textId="5FBB1B6E" w:rsidR="009E5BBF" w:rsidRDefault="009E5BBF" w:rsidP="009E5BBF">
      <w:pPr>
        <w:pStyle w:val="ListParagraph"/>
        <w:spacing w:line="360" w:lineRule="auto"/>
        <w:ind w:left="1080"/>
        <w:rPr>
          <w:lang w:val="id-ID"/>
        </w:rPr>
      </w:pPr>
    </w:p>
    <w:p w14:paraId="441B3908" w14:textId="6822EE24" w:rsidR="009E5BBF" w:rsidRDefault="009E5BBF" w:rsidP="009E5BBF">
      <w:pPr>
        <w:spacing w:line="360" w:lineRule="auto"/>
        <w:rPr>
          <w:lang w:val="id-ID"/>
        </w:rPr>
      </w:pPr>
    </w:p>
    <w:p w14:paraId="1F16C5C7" w14:textId="47AE2FF2" w:rsidR="009E5BBF" w:rsidRDefault="009E5BBF" w:rsidP="009E5BBF">
      <w:pPr>
        <w:spacing w:line="360" w:lineRule="auto"/>
        <w:rPr>
          <w:lang w:val="id-ID"/>
        </w:rPr>
      </w:pPr>
    </w:p>
    <w:p w14:paraId="12E5D995" w14:textId="77777777" w:rsidR="009E5BBF" w:rsidRPr="009E5BBF" w:rsidRDefault="009E5BBF" w:rsidP="009E5BBF">
      <w:pPr>
        <w:spacing w:line="360" w:lineRule="auto"/>
        <w:rPr>
          <w:lang w:val="id-ID"/>
        </w:rPr>
      </w:pPr>
    </w:p>
    <w:p w14:paraId="57632D11" w14:textId="3592EA59" w:rsidR="6AEBB6E5" w:rsidRDefault="6AEBB6E5" w:rsidP="1F64D0FD">
      <w:pPr>
        <w:spacing w:line="360" w:lineRule="auto"/>
        <w:ind w:left="720"/>
      </w:pPr>
    </w:p>
    <w:p w14:paraId="73FAC96F" w14:textId="16D8DFFB" w:rsidR="6AEBB6E5" w:rsidRDefault="6AEBB6E5" w:rsidP="009E5BBF">
      <w:pPr>
        <w:spacing w:line="360" w:lineRule="auto"/>
        <w:jc w:val="center"/>
        <w:rPr>
          <w:sz w:val="20"/>
          <w:szCs w:val="20"/>
          <w:lang w:val="id-ID"/>
        </w:rPr>
      </w:pPr>
      <w:r w:rsidRPr="1F64D0FD">
        <w:rPr>
          <w:sz w:val="20"/>
          <w:szCs w:val="20"/>
          <w:lang w:val="id-ID"/>
        </w:rPr>
        <w:t>Cart List (Empty)</w:t>
      </w:r>
    </w:p>
    <w:p w14:paraId="1915522A" w14:textId="61FDCEA7" w:rsidR="009E5BBF" w:rsidRDefault="009E5BBF" w:rsidP="009E5BBF">
      <w:pPr>
        <w:spacing w:line="360" w:lineRule="auto"/>
        <w:jc w:val="center"/>
        <w:rPr>
          <w:sz w:val="20"/>
          <w:szCs w:val="20"/>
          <w:lang w:val="id-ID"/>
        </w:rPr>
      </w:pPr>
    </w:p>
    <w:p w14:paraId="60EDBBC0" w14:textId="1B48A1D9" w:rsidR="009E5BBF" w:rsidRDefault="009E5BBF" w:rsidP="009E5BBF">
      <w:pPr>
        <w:spacing w:line="360" w:lineRule="auto"/>
        <w:jc w:val="center"/>
        <w:rPr>
          <w:sz w:val="20"/>
          <w:szCs w:val="20"/>
          <w:lang w:val="id-ID"/>
        </w:rPr>
      </w:pPr>
    </w:p>
    <w:p w14:paraId="4C75C74A" w14:textId="5D6B4A55" w:rsidR="009E5BBF" w:rsidRDefault="009E5BBF" w:rsidP="009E5BBF">
      <w:pPr>
        <w:spacing w:line="360" w:lineRule="auto"/>
        <w:jc w:val="center"/>
        <w:rPr>
          <w:sz w:val="20"/>
          <w:szCs w:val="20"/>
          <w:lang w:val="id-ID"/>
        </w:rPr>
      </w:pPr>
    </w:p>
    <w:p w14:paraId="780F80A8" w14:textId="77777777" w:rsidR="009E5BBF" w:rsidRDefault="009E5BBF" w:rsidP="009E5BBF">
      <w:pPr>
        <w:spacing w:line="360" w:lineRule="auto"/>
        <w:jc w:val="center"/>
        <w:rPr>
          <w:lang w:val="id-ID"/>
        </w:rPr>
      </w:pPr>
    </w:p>
    <w:p w14:paraId="013616DB" w14:textId="0BCE76A9" w:rsidR="1F64D0FD" w:rsidRDefault="1F64D0FD" w:rsidP="1F64D0FD">
      <w:pPr>
        <w:spacing w:line="360" w:lineRule="auto"/>
        <w:jc w:val="center"/>
        <w:rPr>
          <w:sz w:val="20"/>
          <w:szCs w:val="20"/>
          <w:lang w:val="id-ID"/>
        </w:rPr>
      </w:pPr>
    </w:p>
    <w:p w14:paraId="4DBB6293" w14:textId="1FC6D247" w:rsidR="3B866C48" w:rsidRDefault="3B866C48" w:rsidP="1F64D0FD">
      <w:pPr>
        <w:spacing w:line="360" w:lineRule="auto"/>
        <w:ind w:left="630"/>
      </w:pPr>
      <w:r>
        <w:rPr>
          <w:noProof/>
        </w:rPr>
        <w:drawing>
          <wp:inline distT="0" distB="0" distL="0" distR="0" wp14:anchorId="47AE8C0F" wp14:editId="13E84D45">
            <wp:extent cx="5543550" cy="2610088"/>
            <wp:effectExtent l="0" t="0" r="0" b="0"/>
            <wp:docPr id="1260237617" name="Picture 1260237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1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7C64" w14:textId="43BADDCA" w:rsidR="3B866C48" w:rsidRDefault="3B866C48" w:rsidP="009E5BBF">
      <w:pPr>
        <w:spacing w:line="360" w:lineRule="auto"/>
        <w:jc w:val="center"/>
        <w:rPr>
          <w:sz w:val="20"/>
          <w:szCs w:val="20"/>
          <w:lang w:val="id-ID"/>
        </w:rPr>
      </w:pPr>
      <w:r w:rsidRPr="1F64D0FD">
        <w:rPr>
          <w:sz w:val="20"/>
          <w:szCs w:val="20"/>
          <w:lang w:val="id-ID"/>
        </w:rPr>
        <w:t>Cart List (With Product)</w:t>
      </w:r>
    </w:p>
    <w:p w14:paraId="246A1533" w14:textId="6A4E425F" w:rsidR="1F64D0FD" w:rsidRDefault="1F64D0FD" w:rsidP="1F64D0FD">
      <w:pPr>
        <w:spacing w:line="360" w:lineRule="auto"/>
        <w:ind w:left="360"/>
        <w:jc w:val="center"/>
        <w:rPr>
          <w:lang w:val="id-ID"/>
        </w:rPr>
      </w:pPr>
    </w:p>
    <w:p w14:paraId="35615357" w14:textId="02474214" w:rsidR="3D87890A" w:rsidRDefault="3D87890A" w:rsidP="1F64D0FD">
      <w:pPr>
        <w:spacing w:line="360" w:lineRule="auto"/>
        <w:ind w:left="540"/>
      </w:pPr>
      <w:r>
        <w:rPr>
          <w:noProof/>
        </w:rPr>
        <w:lastRenderedPageBreak/>
        <w:drawing>
          <wp:inline distT="0" distB="0" distL="0" distR="0" wp14:anchorId="7CA85B4A" wp14:editId="185B0145">
            <wp:extent cx="5610225" cy="2501225"/>
            <wp:effectExtent l="0" t="0" r="0" b="0"/>
            <wp:docPr id="643387542" name="Picture 643387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622" w14:textId="14284E30" w:rsidR="3D87890A" w:rsidRDefault="3D87890A" w:rsidP="0047511D">
      <w:pPr>
        <w:spacing w:line="360" w:lineRule="auto"/>
        <w:jc w:val="center"/>
        <w:rPr>
          <w:sz w:val="20"/>
          <w:szCs w:val="20"/>
          <w:lang w:val="id-ID"/>
        </w:rPr>
      </w:pPr>
      <w:r w:rsidRPr="1F64D0FD">
        <w:rPr>
          <w:sz w:val="20"/>
          <w:szCs w:val="20"/>
          <w:lang w:val="id-ID"/>
        </w:rPr>
        <w:t>Cart List (Update)</w:t>
      </w:r>
    </w:p>
    <w:p w14:paraId="22FCB729" w14:textId="08ABE842" w:rsidR="1F64D0FD" w:rsidRDefault="1F64D0FD" w:rsidP="1F64D0FD">
      <w:pPr>
        <w:spacing w:line="360" w:lineRule="auto"/>
        <w:ind w:left="360"/>
        <w:jc w:val="center"/>
        <w:rPr>
          <w:lang w:val="id-ID"/>
        </w:rPr>
      </w:pPr>
    </w:p>
    <w:p w14:paraId="49B1482B" w14:textId="338941D9" w:rsidR="1F64D0FD" w:rsidRDefault="1F64D0FD" w:rsidP="1F64D0FD">
      <w:pPr>
        <w:spacing w:line="360" w:lineRule="auto"/>
        <w:rPr>
          <w:lang w:val="id-ID"/>
        </w:rPr>
      </w:pPr>
    </w:p>
    <w:p w14:paraId="2C5F0A3E" w14:textId="630C306E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t>Add Item</w:t>
      </w:r>
    </w:p>
    <w:p w14:paraId="5A0E64B9" w14:textId="68D3ACE3" w:rsidR="00371CD3" w:rsidRDefault="00371CD3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4611212B" w14:textId="6F60526D" w:rsidR="000712B9" w:rsidRDefault="000712B9" w:rsidP="000712B9">
      <w:pPr>
        <w:pStyle w:val="ListParagraph"/>
        <w:spacing w:line="360" w:lineRule="auto"/>
        <w:ind w:left="1080"/>
        <w:rPr>
          <w:lang w:val="id-ID"/>
        </w:rPr>
      </w:pPr>
    </w:p>
    <w:p w14:paraId="17E73376" w14:textId="5D472545" w:rsidR="000712B9" w:rsidRDefault="000712B9" w:rsidP="000712B9">
      <w:pPr>
        <w:pStyle w:val="ListParagraph"/>
        <w:spacing w:line="360" w:lineRule="auto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AA37BAA" wp14:editId="0D6DA3B5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2581275" cy="742950"/>
            <wp:effectExtent l="0" t="0" r="9525" b="0"/>
            <wp:wrapNone/>
            <wp:docPr id="350384490" name="Picture 350384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97D2B" w14:textId="214661CC" w:rsidR="2D0091C9" w:rsidRDefault="2D0091C9" w:rsidP="000712B9">
      <w:pPr>
        <w:spacing w:line="360" w:lineRule="auto"/>
      </w:pPr>
    </w:p>
    <w:p w14:paraId="242286B5" w14:textId="77777777" w:rsidR="000712B9" w:rsidRDefault="000712B9" w:rsidP="000712B9">
      <w:pPr>
        <w:spacing w:line="360" w:lineRule="auto"/>
      </w:pPr>
    </w:p>
    <w:p w14:paraId="3BD09AF2" w14:textId="2387E543" w:rsidR="2D0091C9" w:rsidRDefault="2D0091C9" w:rsidP="000712B9">
      <w:pPr>
        <w:spacing w:line="360" w:lineRule="auto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AdminController (display_add_form)</w:t>
      </w:r>
    </w:p>
    <w:p w14:paraId="0459D120" w14:textId="1DAD7F71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67169877" w14:textId="6293AD26" w:rsidR="7008D1C2" w:rsidRDefault="7008D1C2" w:rsidP="1F64D0FD">
      <w:pPr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4B8A697F" wp14:editId="354DFF9D">
            <wp:extent cx="3810000" cy="4572000"/>
            <wp:effectExtent l="0" t="0" r="0" b="0"/>
            <wp:docPr id="1074619515" name="Picture 1074619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E0B0" w14:textId="03F3D201" w:rsidR="7008D1C2" w:rsidRDefault="7008D1C2" w:rsidP="1F64D0FD">
      <w:pPr>
        <w:spacing w:line="360" w:lineRule="auto"/>
        <w:ind w:left="360"/>
        <w:jc w:val="center"/>
        <w:rPr>
          <w:sz w:val="20"/>
          <w:szCs w:val="20"/>
        </w:rPr>
      </w:pPr>
      <w:r w:rsidRPr="1F64D0FD">
        <w:rPr>
          <w:sz w:val="20"/>
          <w:szCs w:val="20"/>
        </w:rPr>
        <w:t>AdminContoller (addItem)</w:t>
      </w:r>
    </w:p>
    <w:p w14:paraId="428C1BC6" w14:textId="1547C49D" w:rsidR="1F64D0FD" w:rsidRDefault="1F64D0FD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4D62103" w14:textId="63567C5E" w:rsidR="00371CD3" w:rsidRDefault="00371CD3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Tampilan</w:t>
      </w:r>
    </w:p>
    <w:p w14:paraId="7802C692" w14:textId="4AA44CDF" w:rsidR="1EEF7270" w:rsidRDefault="1EEF7270" w:rsidP="1F64D0FD">
      <w:pPr>
        <w:spacing w:line="360" w:lineRule="auto"/>
        <w:ind w:left="720"/>
      </w:pPr>
      <w:r>
        <w:rPr>
          <w:noProof/>
        </w:rPr>
        <w:drawing>
          <wp:inline distT="0" distB="0" distL="0" distR="0" wp14:anchorId="247291F1" wp14:editId="45D0CCAB">
            <wp:extent cx="5558908" cy="2628900"/>
            <wp:effectExtent l="0" t="0" r="0" b="0"/>
            <wp:docPr id="480919881" name="Picture 48091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908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3E1A" w14:textId="2DB61214" w:rsidR="1EEF7270" w:rsidRDefault="1EEF7270" w:rsidP="1F64D0FD">
      <w:pPr>
        <w:spacing w:line="360" w:lineRule="auto"/>
        <w:ind w:left="360"/>
        <w:jc w:val="center"/>
        <w:rPr>
          <w:sz w:val="20"/>
          <w:szCs w:val="20"/>
          <w:lang w:val="id-ID"/>
        </w:rPr>
      </w:pPr>
      <w:r w:rsidRPr="1F64D0FD">
        <w:rPr>
          <w:sz w:val="20"/>
          <w:szCs w:val="20"/>
          <w:lang w:val="id-ID"/>
        </w:rPr>
        <w:t>Add Item (Admin)</w:t>
      </w:r>
    </w:p>
    <w:p w14:paraId="26611684" w14:textId="518C45E3" w:rsidR="1F64D0FD" w:rsidRDefault="1F64D0FD" w:rsidP="1F64D0FD">
      <w:pPr>
        <w:spacing w:line="360" w:lineRule="auto"/>
        <w:ind w:left="360"/>
        <w:rPr>
          <w:lang w:val="id-ID"/>
        </w:rPr>
      </w:pPr>
    </w:p>
    <w:p w14:paraId="74651B1D" w14:textId="6FDC99BC" w:rsidR="1F64D0FD" w:rsidRDefault="1F64D0FD" w:rsidP="1F64D0FD">
      <w:pPr>
        <w:spacing w:line="360" w:lineRule="auto"/>
        <w:ind w:left="360"/>
        <w:rPr>
          <w:lang w:val="id-ID"/>
        </w:rPr>
      </w:pPr>
    </w:p>
    <w:p w14:paraId="4B5A46EA" w14:textId="475EF974" w:rsidR="1F64D0FD" w:rsidRDefault="1F64D0FD" w:rsidP="1F64D0FD">
      <w:pPr>
        <w:spacing w:line="360" w:lineRule="auto"/>
        <w:ind w:left="360"/>
        <w:rPr>
          <w:lang w:val="id-ID"/>
        </w:rPr>
      </w:pPr>
    </w:p>
    <w:p w14:paraId="2C057107" w14:textId="0C288E3B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t>Transaction History</w:t>
      </w:r>
    </w:p>
    <w:p w14:paraId="212B6BC9" w14:textId="425657CF" w:rsidR="6BD28A11" w:rsidRDefault="6BD28A11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40A705B5" w14:textId="2830C0E8" w:rsidR="35AA7463" w:rsidRDefault="35AA7463" w:rsidP="1F64D0F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5DFF8411" wp14:editId="7B070879">
            <wp:extent cx="4572000" cy="838200"/>
            <wp:effectExtent l="0" t="0" r="0" b="0"/>
            <wp:docPr id="1730740100" name="Picture 173074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3D9B" w14:textId="001A3C7C" w:rsidR="35AA7463" w:rsidRDefault="35AA7463" w:rsidP="1F64D0FD">
      <w:pPr>
        <w:spacing w:line="360" w:lineRule="auto"/>
        <w:ind w:left="360"/>
        <w:jc w:val="center"/>
        <w:rPr>
          <w:sz w:val="20"/>
          <w:szCs w:val="20"/>
        </w:rPr>
      </w:pPr>
      <w:r w:rsidRPr="006558F9">
        <w:rPr>
          <w:sz w:val="20"/>
          <w:szCs w:val="20"/>
        </w:rPr>
        <w:t>TransactionController (display_transaction_history)</w:t>
      </w:r>
    </w:p>
    <w:p w14:paraId="59BE2FCD" w14:textId="41B4AFBF" w:rsidR="006558F9" w:rsidRDefault="006558F9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4BC70435" w14:textId="77777777" w:rsidR="006558F9" w:rsidRPr="006558F9" w:rsidRDefault="006558F9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056D61C0" w14:textId="5BB7E956" w:rsidR="35AA7463" w:rsidRDefault="35AA7463" w:rsidP="1F64D0F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5E4C99F3" wp14:editId="6A7815CA">
            <wp:extent cx="4572000" cy="3543300"/>
            <wp:effectExtent l="0" t="0" r="0" b="0"/>
            <wp:docPr id="144484475" name="Picture 14448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DB18" w14:textId="0E171B79" w:rsidR="35AA7463" w:rsidRDefault="35AA7463" w:rsidP="1F64D0F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7950C8EF" wp14:editId="5990D206">
            <wp:extent cx="3524250" cy="2228850"/>
            <wp:effectExtent l="0" t="0" r="0" b="0"/>
            <wp:docPr id="1465072073" name="Picture 146507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E994" w14:textId="703CA4A2" w:rsidR="35AA7463" w:rsidRPr="006558F9" w:rsidRDefault="35AA7463" w:rsidP="1F64D0FD">
      <w:pPr>
        <w:spacing w:line="360" w:lineRule="auto"/>
        <w:ind w:left="360"/>
        <w:jc w:val="center"/>
        <w:rPr>
          <w:sz w:val="20"/>
          <w:szCs w:val="20"/>
        </w:rPr>
      </w:pPr>
      <w:r w:rsidRPr="006558F9">
        <w:rPr>
          <w:sz w:val="20"/>
          <w:szCs w:val="20"/>
        </w:rPr>
        <w:t>TransactionController (insert</w:t>
      </w:r>
      <w:r w:rsidR="5E82BEA2" w:rsidRPr="006558F9">
        <w:rPr>
          <w:sz w:val="20"/>
          <w:szCs w:val="20"/>
        </w:rPr>
        <w:t>_</w:t>
      </w:r>
      <w:r w:rsidRPr="006558F9">
        <w:rPr>
          <w:sz w:val="20"/>
          <w:szCs w:val="20"/>
        </w:rPr>
        <w:t>transaction_history)</w:t>
      </w:r>
    </w:p>
    <w:p w14:paraId="6184E0E6" w14:textId="77777777" w:rsidR="006558F9" w:rsidRDefault="006558F9" w:rsidP="1F64D0FD">
      <w:pPr>
        <w:spacing w:line="360" w:lineRule="auto"/>
        <w:ind w:left="360"/>
        <w:jc w:val="center"/>
      </w:pPr>
    </w:p>
    <w:p w14:paraId="1DE906D8" w14:textId="2791222F" w:rsidR="6BD28A11" w:rsidRDefault="6BD28A11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lastRenderedPageBreak/>
        <w:t>Tampilan</w:t>
      </w:r>
    </w:p>
    <w:p w14:paraId="70E3E108" w14:textId="32CE4B18" w:rsidR="3DEAF0CA" w:rsidRDefault="3DEAF0CA" w:rsidP="1F64D0FD">
      <w:pPr>
        <w:spacing w:line="360" w:lineRule="auto"/>
        <w:ind w:left="630"/>
      </w:pPr>
      <w:r>
        <w:rPr>
          <w:noProof/>
        </w:rPr>
        <w:drawing>
          <wp:inline distT="0" distB="0" distL="0" distR="0" wp14:anchorId="42188CE7" wp14:editId="4087385B">
            <wp:extent cx="5505450" cy="2603619"/>
            <wp:effectExtent l="0" t="0" r="0" b="0"/>
            <wp:docPr id="1171545661" name="Picture 1171545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6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CE82" w14:textId="1462A86D" w:rsidR="3DEAF0CA" w:rsidRDefault="3DEAF0CA" w:rsidP="1F64D0FD">
      <w:pPr>
        <w:spacing w:line="360" w:lineRule="auto"/>
        <w:ind w:left="360"/>
        <w:jc w:val="center"/>
        <w:rPr>
          <w:lang w:val="id-ID"/>
        </w:rPr>
      </w:pPr>
      <w:r w:rsidRPr="1F64D0FD">
        <w:rPr>
          <w:sz w:val="20"/>
          <w:szCs w:val="20"/>
          <w:lang w:val="id-ID"/>
        </w:rPr>
        <w:t>Transaction History (Empty)</w:t>
      </w:r>
    </w:p>
    <w:p w14:paraId="2F206895" w14:textId="2CF94C95" w:rsidR="1F64D0FD" w:rsidRDefault="1F64D0FD" w:rsidP="1F64D0FD">
      <w:pPr>
        <w:spacing w:line="360" w:lineRule="auto"/>
        <w:ind w:left="360"/>
        <w:jc w:val="center"/>
        <w:rPr>
          <w:sz w:val="20"/>
          <w:szCs w:val="20"/>
          <w:lang w:val="id-ID"/>
        </w:rPr>
      </w:pPr>
    </w:p>
    <w:p w14:paraId="72FBB61C" w14:textId="3D86430A" w:rsidR="006558F9" w:rsidRDefault="006558F9" w:rsidP="1F64D0FD">
      <w:pPr>
        <w:spacing w:line="360" w:lineRule="auto"/>
        <w:ind w:left="360"/>
        <w:jc w:val="center"/>
        <w:rPr>
          <w:sz w:val="20"/>
          <w:szCs w:val="20"/>
          <w:lang w:val="id-ID"/>
        </w:rPr>
      </w:pPr>
    </w:p>
    <w:p w14:paraId="62C69BA4" w14:textId="77777777" w:rsidR="006558F9" w:rsidRDefault="006558F9" w:rsidP="1F64D0FD">
      <w:pPr>
        <w:spacing w:line="360" w:lineRule="auto"/>
        <w:ind w:left="360"/>
        <w:jc w:val="center"/>
        <w:rPr>
          <w:sz w:val="20"/>
          <w:szCs w:val="20"/>
          <w:lang w:val="id-ID"/>
        </w:rPr>
      </w:pPr>
    </w:p>
    <w:p w14:paraId="1D4C1FE0" w14:textId="20B7D8C5" w:rsidR="20D0D43D" w:rsidRDefault="20D0D43D" w:rsidP="1F64D0FD">
      <w:pPr>
        <w:spacing w:line="360" w:lineRule="auto"/>
        <w:ind w:left="540"/>
      </w:pPr>
      <w:r>
        <w:rPr>
          <w:noProof/>
        </w:rPr>
        <w:drawing>
          <wp:inline distT="0" distB="0" distL="0" distR="0" wp14:anchorId="4ACA4B82" wp14:editId="22D62449">
            <wp:extent cx="5603734" cy="2638425"/>
            <wp:effectExtent l="0" t="0" r="0" b="0"/>
            <wp:docPr id="1131768593" name="Picture 113176859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734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CB96" w14:textId="2A5C45EE" w:rsidR="20D0D43D" w:rsidRDefault="20D0D43D" w:rsidP="1F64D0FD">
      <w:pPr>
        <w:spacing w:line="360" w:lineRule="auto"/>
        <w:ind w:left="360"/>
        <w:jc w:val="center"/>
        <w:rPr>
          <w:lang w:val="id-ID"/>
        </w:rPr>
      </w:pPr>
      <w:r w:rsidRPr="1F64D0FD">
        <w:rPr>
          <w:sz w:val="20"/>
          <w:szCs w:val="20"/>
          <w:lang w:val="id-ID"/>
        </w:rPr>
        <w:t xml:space="preserve">Transaction History </w:t>
      </w:r>
    </w:p>
    <w:p w14:paraId="605A663C" w14:textId="784DC794" w:rsidR="1F64D0FD" w:rsidRDefault="1F64D0FD" w:rsidP="1F64D0FD">
      <w:pPr>
        <w:spacing w:line="360" w:lineRule="auto"/>
        <w:ind w:left="360"/>
        <w:rPr>
          <w:lang w:val="id-ID"/>
        </w:rPr>
      </w:pPr>
    </w:p>
    <w:p w14:paraId="5AEE7346" w14:textId="08C91DAC" w:rsidR="006558F9" w:rsidRDefault="006558F9" w:rsidP="1F64D0FD">
      <w:pPr>
        <w:spacing w:line="360" w:lineRule="auto"/>
        <w:ind w:left="360"/>
        <w:rPr>
          <w:lang w:val="id-ID"/>
        </w:rPr>
      </w:pPr>
    </w:p>
    <w:p w14:paraId="26840FC6" w14:textId="335DF2ED" w:rsidR="006558F9" w:rsidRDefault="006558F9" w:rsidP="1F64D0FD">
      <w:pPr>
        <w:spacing w:line="360" w:lineRule="auto"/>
        <w:ind w:left="360"/>
        <w:rPr>
          <w:lang w:val="id-ID"/>
        </w:rPr>
      </w:pPr>
    </w:p>
    <w:p w14:paraId="363D3954" w14:textId="65CD0D13" w:rsidR="006558F9" w:rsidRDefault="006558F9" w:rsidP="1F64D0FD">
      <w:pPr>
        <w:spacing w:line="360" w:lineRule="auto"/>
        <w:ind w:left="360"/>
        <w:rPr>
          <w:lang w:val="id-ID"/>
        </w:rPr>
      </w:pPr>
    </w:p>
    <w:p w14:paraId="067B8FA3" w14:textId="4D420BBF" w:rsidR="006558F9" w:rsidRDefault="006558F9" w:rsidP="1F64D0FD">
      <w:pPr>
        <w:spacing w:line="360" w:lineRule="auto"/>
        <w:ind w:left="360"/>
        <w:rPr>
          <w:lang w:val="id-ID"/>
        </w:rPr>
      </w:pPr>
    </w:p>
    <w:p w14:paraId="79C98CAE" w14:textId="4426D770" w:rsidR="006558F9" w:rsidRDefault="006558F9" w:rsidP="1F64D0FD">
      <w:pPr>
        <w:spacing w:line="360" w:lineRule="auto"/>
        <w:ind w:left="360"/>
        <w:rPr>
          <w:lang w:val="id-ID"/>
        </w:rPr>
      </w:pPr>
    </w:p>
    <w:p w14:paraId="2123B0A4" w14:textId="713C4BF5" w:rsidR="006558F9" w:rsidRDefault="006558F9" w:rsidP="1F64D0FD">
      <w:pPr>
        <w:spacing w:line="360" w:lineRule="auto"/>
        <w:ind w:left="360"/>
        <w:rPr>
          <w:lang w:val="id-ID"/>
        </w:rPr>
      </w:pPr>
    </w:p>
    <w:p w14:paraId="313AE1AD" w14:textId="77777777" w:rsidR="006558F9" w:rsidRDefault="006558F9" w:rsidP="1F64D0FD">
      <w:pPr>
        <w:spacing w:line="360" w:lineRule="auto"/>
        <w:ind w:left="360"/>
        <w:rPr>
          <w:lang w:val="id-ID"/>
        </w:rPr>
      </w:pPr>
    </w:p>
    <w:p w14:paraId="7B92A071" w14:textId="6079EE31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lastRenderedPageBreak/>
        <w:t>Edit Profile</w:t>
      </w:r>
    </w:p>
    <w:p w14:paraId="5BE8E035" w14:textId="365E8AC8" w:rsidR="6DEFE0F6" w:rsidRDefault="6DEFE0F6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768107EA" w14:textId="5AC55B8E" w:rsidR="006E759E" w:rsidRDefault="006E759E" w:rsidP="1F64D0F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688F7F12" wp14:editId="1522558B">
            <wp:extent cx="2857500" cy="704850"/>
            <wp:effectExtent l="0" t="0" r="0" b="0"/>
            <wp:docPr id="1545946820" name="Picture 1545946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455D" w14:textId="1A21199B" w:rsidR="006E759E" w:rsidRDefault="006E759E" w:rsidP="1F64D0FD">
      <w:pPr>
        <w:spacing w:line="360" w:lineRule="auto"/>
        <w:ind w:left="360"/>
        <w:jc w:val="center"/>
        <w:rPr>
          <w:sz w:val="20"/>
          <w:szCs w:val="20"/>
        </w:rPr>
      </w:pPr>
      <w:r w:rsidRPr="00B0409A">
        <w:rPr>
          <w:sz w:val="20"/>
          <w:szCs w:val="20"/>
        </w:rPr>
        <w:t>UserController (display_edit_profile)</w:t>
      </w:r>
    </w:p>
    <w:p w14:paraId="02E00004" w14:textId="666D4F79" w:rsidR="00B0409A" w:rsidRDefault="00B0409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0A8ED3BE" w14:textId="77777777" w:rsidR="00B0409A" w:rsidRPr="00B0409A" w:rsidRDefault="00B0409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4C314D44" w14:textId="53BA7D66" w:rsidR="006E759E" w:rsidRDefault="006E759E" w:rsidP="1F64D0F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1E896CED" wp14:editId="57B5D593">
            <wp:extent cx="4572000" cy="1952625"/>
            <wp:effectExtent l="0" t="0" r="0" b="0"/>
            <wp:docPr id="342553464" name="Picture 342553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6491" w14:textId="245DD107" w:rsidR="006E759E" w:rsidRDefault="006E759E" w:rsidP="1F64D0FD">
      <w:pPr>
        <w:spacing w:line="360" w:lineRule="auto"/>
        <w:ind w:left="360"/>
        <w:jc w:val="center"/>
        <w:rPr>
          <w:sz w:val="20"/>
          <w:szCs w:val="20"/>
        </w:rPr>
      </w:pPr>
      <w:r w:rsidRPr="00B0409A">
        <w:rPr>
          <w:sz w:val="20"/>
          <w:szCs w:val="20"/>
        </w:rPr>
        <w:t>UserController (edit_profile_logic)</w:t>
      </w:r>
    </w:p>
    <w:p w14:paraId="3E28CB71" w14:textId="3E1175FB" w:rsidR="00B0409A" w:rsidRDefault="00B0409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EE80669" w14:textId="664AB705" w:rsidR="00B0409A" w:rsidRDefault="00B0409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5B5C2297" w14:textId="77777777" w:rsidR="00B0409A" w:rsidRPr="00B0409A" w:rsidRDefault="00B0409A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36C2C8DA" w14:textId="02E9C64D" w:rsidR="6DEFE0F6" w:rsidRDefault="6DEFE0F6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Tampilan</w:t>
      </w:r>
    </w:p>
    <w:p w14:paraId="4507ADF7" w14:textId="0687C75C" w:rsidR="202F5C17" w:rsidRDefault="202F5C17" w:rsidP="1F64D0FD">
      <w:pPr>
        <w:spacing w:line="360" w:lineRule="auto"/>
        <w:ind w:left="72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6C87D3A" wp14:editId="46D2CE0D">
            <wp:extent cx="5734050" cy="1971080"/>
            <wp:effectExtent l="0" t="0" r="0" b="0"/>
            <wp:docPr id="793887788" name="Picture 793887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7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7CFC20" w:rsidRPr="1F64D0FD">
        <w:rPr>
          <w:sz w:val="20"/>
          <w:szCs w:val="20"/>
        </w:rPr>
        <w:t>Edit Profile</w:t>
      </w:r>
    </w:p>
    <w:p w14:paraId="080E6EB7" w14:textId="38DA2638" w:rsidR="1F64D0FD" w:rsidRDefault="1F64D0FD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32517B3E" w14:textId="78A7EAA5" w:rsidR="1F64D0FD" w:rsidRDefault="1F64D0FD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5CE1BC71" w14:textId="5B0728AB" w:rsidR="00B0409A" w:rsidRDefault="00B0409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3CB01E5C" w14:textId="4B897B06" w:rsidR="00B0409A" w:rsidRDefault="00B0409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74417995" w14:textId="0EE23242" w:rsidR="00B0409A" w:rsidRDefault="00B0409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16AEBB76" w14:textId="77777777" w:rsidR="00B0409A" w:rsidRDefault="00B0409A" w:rsidP="1F64D0FD">
      <w:pPr>
        <w:spacing w:line="360" w:lineRule="auto"/>
        <w:ind w:left="720"/>
        <w:jc w:val="center"/>
        <w:rPr>
          <w:sz w:val="20"/>
          <w:szCs w:val="20"/>
        </w:rPr>
      </w:pPr>
    </w:p>
    <w:p w14:paraId="0916560F" w14:textId="1C234306" w:rsidR="182451B6" w:rsidRDefault="182451B6" w:rsidP="1F64D0FD">
      <w:pPr>
        <w:pStyle w:val="ListParagraph"/>
        <w:numPr>
          <w:ilvl w:val="0"/>
          <w:numId w:val="23"/>
        </w:numPr>
        <w:spacing w:line="360" w:lineRule="auto"/>
        <w:rPr>
          <w:lang w:val="id-ID"/>
        </w:rPr>
      </w:pPr>
      <w:r w:rsidRPr="1F64D0FD">
        <w:rPr>
          <w:lang w:val="id-ID"/>
        </w:rPr>
        <w:lastRenderedPageBreak/>
        <w:t>Change Password</w:t>
      </w:r>
    </w:p>
    <w:p w14:paraId="0C286EB9" w14:textId="56BCEF4A" w:rsidR="10F18B11" w:rsidRDefault="10F18B11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Code</w:t>
      </w:r>
    </w:p>
    <w:p w14:paraId="445BC880" w14:textId="26437CBF" w:rsidR="76659781" w:rsidRDefault="76659781" w:rsidP="1F64D0F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466DB4C4" wp14:editId="54503520">
            <wp:extent cx="3057525" cy="752475"/>
            <wp:effectExtent l="0" t="0" r="0" b="0"/>
            <wp:docPr id="1825749619" name="Picture 182574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F149" w14:textId="3C480763" w:rsidR="76659781" w:rsidRDefault="76659781" w:rsidP="1F64D0FD">
      <w:pPr>
        <w:spacing w:line="360" w:lineRule="auto"/>
        <w:ind w:left="360"/>
        <w:jc w:val="center"/>
        <w:rPr>
          <w:sz w:val="20"/>
          <w:szCs w:val="20"/>
        </w:rPr>
      </w:pPr>
      <w:r w:rsidRPr="00E04FB9">
        <w:rPr>
          <w:sz w:val="20"/>
          <w:szCs w:val="20"/>
        </w:rPr>
        <w:t>UserController (display_change_password)</w:t>
      </w:r>
    </w:p>
    <w:p w14:paraId="32504718" w14:textId="4CC42D4C" w:rsidR="00E04FB9" w:rsidRDefault="00E04FB9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1D0AA4B0" w14:textId="77777777" w:rsidR="00E04FB9" w:rsidRPr="00E04FB9" w:rsidRDefault="00E04FB9" w:rsidP="1F64D0FD">
      <w:pPr>
        <w:spacing w:line="360" w:lineRule="auto"/>
        <w:ind w:left="360"/>
        <w:jc w:val="center"/>
        <w:rPr>
          <w:sz w:val="20"/>
          <w:szCs w:val="20"/>
        </w:rPr>
      </w:pPr>
    </w:p>
    <w:p w14:paraId="47BC8E33" w14:textId="3B54EE19" w:rsidR="76659781" w:rsidRDefault="76659781" w:rsidP="1F64D0FD">
      <w:pPr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17DEC44F" wp14:editId="4382DED2">
            <wp:extent cx="4572000" cy="2124075"/>
            <wp:effectExtent l="0" t="0" r="0" b="0"/>
            <wp:docPr id="1193562726" name="Picture 119356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5B2F" w14:textId="3304E5EA" w:rsidR="76659781" w:rsidRPr="00E04FB9" w:rsidRDefault="76659781" w:rsidP="1F64D0FD">
      <w:pPr>
        <w:spacing w:line="360" w:lineRule="auto"/>
        <w:ind w:left="360"/>
        <w:jc w:val="center"/>
        <w:rPr>
          <w:sz w:val="20"/>
          <w:szCs w:val="20"/>
        </w:rPr>
      </w:pPr>
      <w:r w:rsidRPr="00E04FB9">
        <w:rPr>
          <w:sz w:val="20"/>
          <w:szCs w:val="20"/>
        </w:rPr>
        <w:t>UserController (change_password_logic)</w:t>
      </w:r>
    </w:p>
    <w:p w14:paraId="2B44B2CF" w14:textId="3C5CB2E1" w:rsidR="1F64D0FD" w:rsidRDefault="1F64D0FD" w:rsidP="1F64D0FD">
      <w:pPr>
        <w:spacing w:line="360" w:lineRule="auto"/>
        <w:ind w:left="360"/>
        <w:jc w:val="center"/>
      </w:pPr>
    </w:p>
    <w:p w14:paraId="4B472B64" w14:textId="77777777" w:rsidR="00E04FB9" w:rsidRDefault="00E04FB9" w:rsidP="1F64D0FD">
      <w:pPr>
        <w:spacing w:line="360" w:lineRule="auto"/>
        <w:ind w:left="360"/>
        <w:jc w:val="center"/>
      </w:pPr>
    </w:p>
    <w:p w14:paraId="456671AC" w14:textId="5AC3B5EA" w:rsidR="1F64D0FD" w:rsidRDefault="1F64D0FD" w:rsidP="1F64D0FD">
      <w:pPr>
        <w:spacing w:line="360" w:lineRule="auto"/>
        <w:ind w:left="360"/>
        <w:jc w:val="center"/>
      </w:pPr>
    </w:p>
    <w:p w14:paraId="5BCB3805" w14:textId="6BB2FBFF" w:rsidR="10F18B11" w:rsidRDefault="10F18B11" w:rsidP="1F64D0FD">
      <w:pPr>
        <w:pStyle w:val="ListParagraph"/>
        <w:numPr>
          <w:ilvl w:val="1"/>
          <w:numId w:val="23"/>
        </w:numPr>
        <w:spacing w:line="360" w:lineRule="auto"/>
        <w:ind w:left="1080"/>
        <w:rPr>
          <w:lang w:val="id-ID"/>
        </w:rPr>
      </w:pPr>
      <w:r w:rsidRPr="1F64D0FD">
        <w:rPr>
          <w:lang w:val="id-ID"/>
        </w:rPr>
        <w:t>Tampilan</w:t>
      </w:r>
    </w:p>
    <w:p w14:paraId="332D5848" w14:textId="509FCAEE" w:rsidR="1B7809B8" w:rsidRDefault="1B7809B8" w:rsidP="1F64D0FD">
      <w:pPr>
        <w:spacing w:line="360" w:lineRule="auto"/>
        <w:ind w:left="720"/>
      </w:pPr>
      <w:r>
        <w:rPr>
          <w:noProof/>
        </w:rPr>
        <w:drawing>
          <wp:inline distT="0" distB="0" distL="0" distR="0" wp14:anchorId="19520544" wp14:editId="0057EBDE">
            <wp:extent cx="5679650" cy="2295525"/>
            <wp:effectExtent l="0" t="0" r="0" b="0"/>
            <wp:docPr id="1700414332" name="Picture 170041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6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F8F6" w14:textId="4F2946BC" w:rsidR="1B7809B8" w:rsidRDefault="1B7809B8" w:rsidP="1F64D0FD">
      <w:pPr>
        <w:spacing w:line="360" w:lineRule="auto"/>
        <w:ind w:left="360"/>
        <w:jc w:val="center"/>
        <w:rPr>
          <w:sz w:val="20"/>
          <w:szCs w:val="20"/>
          <w:lang w:val="id-ID"/>
        </w:rPr>
      </w:pPr>
      <w:r w:rsidRPr="1F64D0FD">
        <w:rPr>
          <w:sz w:val="20"/>
          <w:szCs w:val="20"/>
          <w:lang w:val="id-ID"/>
        </w:rPr>
        <w:t>Change Password</w:t>
      </w:r>
    </w:p>
    <w:p w14:paraId="19574C55" w14:textId="5FC48D3E" w:rsidR="1F64D0FD" w:rsidRDefault="1F64D0FD" w:rsidP="1F64D0FD">
      <w:pPr>
        <w:spacing w:line="360" w:lineRule="auto"/>
        <w:rPr>
          <w:lang w:val="id-ID"/>
        </w:rPr>
      </w:pPr>
    </w:p>
    <w:p w14:paraId="085252F1" w14:textId="61C6F59F" w:rsidR="1F64D0FD" w:rsidRDefault="1F64D0FD" w:rsidP="1F64D0FD">
      <w:pPr>
        <w:spacing w:line="360" w:lineRule="auto"/>
        <w:rPr>
          <w:lang w:val="id-ID"/>
        </w:rPr>
      </w:pPr>
    </w:p>
    <w:p w14:paraId="194B532D" w14:textId="187455A7" w:rsidR="1F64D0FD" w:rsidRPr="00A8529A" w:rsidRDefault="710A7C8E" w:rsidP="002505C8">
      <w:pPr>
        <w:pStyle w:val="ListParagraph"/>
        <w:numPr>
          <w:ilvl w:val="0"/>
          <w:numId w:val="22"/>
        </w:numPr>
        <w:spacing w:line="360" w:lineRule="auto"/>
        <w:rPr>
          <w:lang w:val="id-ID"/>
        </w:rPr>
      </w:pPr>
      <w:r w:rsidRPr="1F64D0FD">
        <w:rPr>
          <w:b/>
          <w:bCs/>
          <w:lang w:val="id-ID"/>
        </w:rPr>
        <w:lastRenderedPageBreak/>
        <w:t>Catatan</w:t>
      </w:r>
    </w:p>
    <w:p w14:paraId="4206B85E" w14:textId="5F653F77" w:rsidR="00A8529A" w:rsidRPr="00A8529A" w:rsidRDefault="00A8529A" w:rsidP="00A8529A">
      <w:pPr>
        <w:pStyle w:val="ListParagraph"/>
        <w:spacing w:line="360" w:lineRule="auto"/>
        <w:ind w:left="360"/>
      </w:pPr>
      <w:r>
        <w:t>Composer install terlebih dahulu untuk mendownload vendor</w:t>
      </w:r>
    </w:p>
    <w:p w14:paraId="55D1F6B4" w14:textId="54639763" w:rsidR="38209F7E" w:rsidRDefault="38209F7E" w:rsidP="1F64D0FD">
      <w:pPr>
        <w:spacing w:line="360" w:lineRule="auto"/>
        <w:ind w:left="360"/>
        <w:rPr>
          <w:lang w:val="id-ID"/>
        </w:rPr>
      </w:pPr>
      <w:r w:rsidRPr="1F64D0FD">
        <w:rPr>
          <w:lang w:val="id-ID"/>
        </w:rPr>
        <w:t>Sebelum melakukan php artisan serve, harap hapus storage dengan menggunakan terminal dengan command</w:t>
      </w:r>
      <w:r w:rsidR="4B3D4B26" w:rsidRPr="1F64D0FD">
        <w:rPr>
          <w:lang w:val="id-ID"/>
        </w:rPr>
        <w:t xml:space="preserve"> agar image/gambar pada storage dapat tampil pada website </w:t>
      </w:r>
      <w:r w:rsidRPr="1F64D0FD">
        <w:rPr>
          <w:lang w:val="id-ID"/>
        </w:rPr>
        <w:t>sebagai berikut</w:t>
      </w:r>
    </w:p>
    <w:p w14:paraId="3F7B909D" w14:textId="7F5CE4AA" w:rsidR="134A07F7" w:rsidRDefault="134A07F7" w:rsidP="1F64D0FD">
      <w:pPr>
        <w:spacing w:line="360" w:lineRule="auto"/>
        <w:ind w:left="360"/>
        <w:rPr>
          <w:lang w:val="id-ID"/>
        </w:rPr>
      </w:pPr>
      <w:r w:rsidRPr="1F64D0FD">
        <w:rPr>
          <w:lang w:val="id-ID"/>
        </w:rPr>
        <w:t>c</w:t>
      </w:r>
      <w:r w:rsidR="38209F7E" w:rsidRPr="1F64D0FD">
        <w:rPr>
          <w:lang w:val="id-ID"/>
        </w:rPr>
        <w:t>d public</w:t>
      </w:r>
    </w:p>
    <w:p w14:paraId="2E506218" w14:textId="2227B1EF" w:rsidR="4C1E33C4" w:rsidRDefault="4C1E33C4" w:rsidP="1F64D0FD">
      <w:pPr>
        <w:spacing w:line="360" w:lineRule="auto"/>
        <w:ind w:left="360"/>
        <w:rPr>
          <w:lang w:val="id-ID"/>
        </w:rPr>
      </w:pPr>
      <w:r w:rsidRPr="1F64D0FD">
        <w:rPr>
          <w:lang w:val="id-ID"/>
        </w:rPr>
        <w:t>r</w:t>
      </w:r>
      <w:r w:rsidR="38209F7E" w:rsidRPr="1F64D0FD">
        <w:rPr>
          <w:lang w:val="id-ID"/>
        </w:rPr>
        <w:t>m storage</w:t>
      </w:r>
    </w:p>
    <w:p w14:paraId="79338BA2" w14:textId="7F0EE2AC" w:rsidR="32E42647" w:rsidRDefault="32E42647" w:rsidP="1F64D0FD">
      <w:pPr>
        <w:spacing w:line="360" w:lineRule="auto"/>
        <w:ind w:left="360"/>
        <w:rPr>
          <w:lang w:val="id-ID"/>
        </w:rPr>
      </w:pPr>
      <w:r w:rsidRPr="1F64D0FD">
        <w:rPr>
          <w:lang w:val="id-ID"/>
        </w:rPr>
        <w:t>c</w:t>
      </w:r>
      <w:r w:rsidR="38209F7E" w:rsidRPr="1F64D0FD">
        <w:rPr>
          <w:lang w:val="id-ID"/>
        </w:rPr>
        <w:t>d .</w:t>
      </w:r>
      <w:r w:rsidR="3D169DD9" w:rsidRPr="1F64D0FD">
        <w:rPr>
          <w:lang w:val="id-ID"/>
        </w:rPr>
        <w:t>.</w:t>
      </w:r>
    </w:p>
    <w:p w14:paraId="6BCD0067" w14:textId="016FB3EF" w:rsidR="3EB81785" w:rsidRDefault="3EB81785" w:rsidP="1F64D0FD">
      <w:pPr>
        <w:spacing w:line="360" w:lineRule="auto"/>
        <w:ind w:left="360"/>
        <w:rPr>
          <w:lang w:val="id-ID"/>
        </w:rPr>
      </w:pPr>
      <w:r w:rsidRPr="1F64D0FD">
        <w:rPr>
          <w:lang w:val="id-ID"/>
        </w:rPr>
        <w:t>p</w:t>
      </w:r>
      <w:r w:rsidR="3D169DD9" w:rsidRPr="1F64D0FD">
        <w:rPr>
          <w:lang w:val="id-ID"/>
        </w:rPr>
        <w:t>hp artisan storage:link</w:t>
      </w:r>
    </w:p>
    <w:p w14:paraId="18D08B9F" w14:textId="740FF84C" w:rsidR="1F64D0FD" w:rsidRDefault="1F64D0FD" w:rsidP="1F64D0FD">
      <w:pPr>
        <w:spacing w:line="360" w:lineRule="auto"/>
        <w:ind w:left="270"/>
        <w:rPr>
          <w:lang w:val="id-ID"/>
        </w:rPr>
      </w:pPr>
    </w:p>
    <w:p w14:paraId="1133B678" w14:textId="75DAEB2D" w:rsidR="38209F7E" w:rsidRDefault="38209F7E" w:rsidP="1F64D0FD">
      <w:pPr>
        <w:spacing w:line="360" w:lineRule="auto"/>
        <w:ind w:left="270"/>
        <w:rPr>
          <w:lang w:val="id-ID"/>
        </w:rPr>
      </w:pPr>
      <w:r w:rsidRPr="1F64D0FD">
        <w:rPr>
          <w:lang w:val="id-ID"/>
        </w:rPr>
        <w:t xml:space="preserve">Setelah storage di </w:t>
      </w:r>
      <w:r w:rsidR="29FF6DAC" w:rsidRPr="1F64D0FD">
        <w:rPr>
          <w:lang w:val="id-ID"/>
        </w:rPr>
        <w:t>link</w:t>
      </w:r>
      <w:r w:rsidR="0CCEF9EE" w:rsidRPr="1F64D0FD">
        <w:rPr>
          <w:lang w:val="id-ID"/>
        </w:rPr>
        <w:t xml:space="preserve"> </w:t>
      </w:r>
      <w:r w:rsidRPr="1F64D0FD">
        <w:rPr>
          <w:lang w:val="id-ID"/>
        </w:rPr>
        <w:t xml:space="preserve">bisa dilakukan php artisan migrate:refresh </w:t>
      </w:r>
      <w:r w:rsidR="70B41006" w:rsidRPr="1F64D0FD">
        <w:rPr>
          <w:lang w:val="id-ID"/>
        </w:rPr>
        <w:t>--</w:t>
      </w:r>
      <w:r w:rsidRPr="1F64D0FD">
        <w:rPr>
          <w:lang w:val="id-ID"/>
        </w:rPr>
        <w:t>seed</w:t>
      </w:r>
    </w:p>
    <w:p w14:paraId="1314F07B" w14:textId="549854E5" w:rsidR="38209F7E" w:rsidRDefault="38209F7E" w:rsidP="1F64D0FD">
      <w:pPr>
        <w:spacing w:line="360" w:lineRule="auto"/>
        <w:ind w:left="270"/>
        <w:rPr>
          <w:lang w:val="id-ID"/>
        </w:rPr>
      </w:pPr>
      <w:r w:rsidRPr="1F64D0FD">
        <w:rPr>
          <w:lang w:val="id-ID"/>
        </w:rPr>
        <w:t>Setelah itu php artisan serve</w:t>
      </w:r>
      <w:r w:rsidR="00C10C29" w:rsidRPr="1F64D0FD">
        <w:rPr>
          <w:lang w:val="id-ID"/>
        </w:rPr>
        <w:t>, terdapat juga beberapa data yang telah kami masukkan pada seeder:</w:t>
      </w:r>
    </w:p>
    <w:p w14:paraId="3AC3B0A3" w14:textId="01466AAE" w:rsidR="00C10C29" w:rsidRDefault="00C10C29" w:rsidP="1F64D0FD">
      <w:pPr>
        <w:pStyle w:val="ListParagraph"/>
        <w:numPr>
          <w:ilvl w:val="0"/>
          <w:numId w:val="2"/>
        </w:numPr>
        <w:spacing w:line="360" w:lineRule="auto"/>
        <w:rPr>
          <w:lang w:val="id-ID"/>
        </w:rPr>
      </w:pPr>
      <w:r w:rsidRPr="1F64D0FD">
        <w:rPr>
          <w:lang w:val="id-ID"/>
        </w:rPr>
        <w:t>Akun</w:t>
      </w:r>
    </w:p>
    <w:p w14:paraId="1CE73969" w14:textId="29ED0B38" w:rsidR="00C10C29" w:rsidRDefault="00C10C29" w:rsidP="1F64D0FD">
      <w:pPr>
        <w:spacing w:line="360" w:lineRule="auto"/>
        <w:ind w:left="720"/>
        <w:rPr>
          <w:lang w:val="id-ID"/>
        </w:rPr>
      </w:pPr>
      <w:r w:rsidRPr="1F64D0FD">
        <w:rPr>
          <w:lang w:val="id-ID"/>
        </w:rPr>
        <w:t>Akun pembeli (user):</w:t>
      </w:r>
    </w:p>
    <w:p w14:paraId="2FB9D7FD" w14:textId="449BC8FF" w:rsidR="00C10C29" w:rsidRDefault="00C10C29" w:rsidP="1F64D0FD">
      <w:pPr>
        <w:pStyle w:val="ListParagraph"/>
        <w:numPr>
          <w:ilvl w:val="1"/>
          <w:numId w:val="1"/>
        </w:numPr>
        <w:spacing w:line="360" w:lineRule="auto"/>
        <w:rPr>
          <w:lang w:val="id-ID"/>
        </w:rPr>
      </w:pPr>
      <w:r w:rsidRPr="1F64D0FD">
        <w:rPr>
          <w:lang w:val="id-ID"/>
        </w:rPr>
        <w:t xml:space="preserve">Email: </w:t>
      </w:r>
      <w:hyperlink r:id="rId55">
        <w:r w:rsidRPr="1F64D0FD">
          <w:rPr>
            <w:rStyle w:val="Hyperlink"/>
            <w:lang w:val="id-ID"/>
          </w:rPr>
          <w:t>user_1@gmail.com</w:t>
        </w:r>
      </w:hyperlink>
    </w:p>
    <w:p w14:paraId="0E3B30BA" w14:textId="4616CFAF" w:rsidR="00C10C29" w:rsidRDefault="00C10C29" w:rsidP="1F64D0FD">
      <w:pPr>
        <w:pStyle w:val="ListParagraph"/>
        <w:numPr>
          <w:ilvl w:val="1"/>
          <w:numId w:val="1"/>
        </w:numPr>
        <w:spacing w:line="360" w:lineRule="auto"/>
        <w:rPr>
          <w:lang w:val="id-ID"/>
        </w:rPr>
      </w:pPr>
      <w:r w:rsidRPr="1F64D0FD">
        <w:rPr>
          <w:lang w:val="id-ID"/>
        </w:rPr>
        <w:t xml:space="preserve">Password: 123456 </w:t>
      </w:r>
    </w:p>
    <w:p w14:paraId="216340F4" w14:textId="3A9C56B1" w:rsidR="1F64D0FD" w:rsidRDefault="1F64D0FD" w:rsidP="1F64D0FD">
      <w:pPr>
        <w:spacing w:line="360" w:lineRule="auto"/>
        <w:ind w:left="720"/>
        <w:rPr>
          <w:lang w:val="id-ID"/>
        </w:rPr>
      </w:pPr>
    </w:p>
    <w:p w14:paraId="1D4C2364" w14:textId="51927672" w:rsidR="00C10C29" w:rsidRDefault="00C10C29" w:rsidP="1F64D0FD">
      <w:pPr>
        <w:pStyle w:val="ListParagraph"/>
        <w:numPr>
          <w:ilvl w:val="1"/>
          <w:numId w:val="1"/>
        </w:numPr>
        <w:spacing w:line="360" w:lineRule="auto"/>
        <w:rPr>
          <w:lang w:val="id-ID"/>
        </w:rPr>
      </w:pPr>
      <w:r w:rsidRPr="1F64D0FD">
        <w:rPr>
          <w:lang w:val="id-ID"/>
        </w:rPr>
        <w:t xml:space="preserve">Email: </w:t>
      </w:r>
      <w:hyperlink r:id="rId56">
        <w:r w:rsidRPr="1F64D0FD">
          <w:rPr>
            <w:rStyle w:val="Hyperlink"/>
            <w:lang w:val="id-ID"/>
          </w:rPr>
          <w:t>user_2@gmail.com</w:t>
        </w:r>
      </w:hyperlink>
    </w:p>
    <w:p w14:paraId="5CEFC9BA" w14:textId="645C95FA" w:rsidR="00C10C29" w:rsidRDefault="00C10C29" w:rsidP="1F64D0FD">
      <w:pPr>
        <w:pStyle w:val="ListParagraph"/>
        <w:numPr>
          <w:ilvl w:val="1"/>
          <w:numId w:val="1"/>
        </w:numPr>
        <w:spacing w:line="360" w:lineRule="auto"/>
        <w:rPr>
          <w:lang w:val="id-ID"/>
        </w:rPr>
      </w:pPr>
      <w:r w:rsidRPr="1F64D0FD">
        <w:rPr>
          <w:lang w:val="id-ID"/>
        </w:rPr>
        <w:t>Password: 123456</w:t>
      </w:r>
    </w:p>
    <w:p w14:paraId="0CD0CA81" w14:textId="7FF6211C" w:rsidR="1F64D0FD" w:rsidRDefault="1F64D0FD" w:rsidP="1F64D0FD">
      <w:pPr>
        <w:spacing w:line="360" w:lineRule="auto"/>
        <w:rPr>
          <w:lang w:val="id-ID"/>
        </w:rPr>
      </w:pPr>
    </w:p>
    <w:p w14:paraId="79F8A752" w14:textId="7951C181" w:rsidR="00C10C29" w:rsidRDefault="00C10C29" w:rsidP="1F64D0FD">
      <w:pPr>
        <w:spacing w:line="360" w:lineRule="auto"/>
        <w:ind w:left="720"/>
        <w:rPr>
          <w:lang w:val="id-ID"/>
        </w:rPr>
      </w:pPr>
      <w:r w:rsidRPr="1F64D0FD">
        <w:rPr>
          <w:lang w:val="id-ID"/>
        </w:rPr>
        <w:t>Akun admin (admin):</w:t>
      </w:r>
    </w:p>
    <w:p w14:paraId="3E9203F3" w14:textId="21EAB362" w:rsidR="00C10C29" w:rsidRDefault="00C10C29" w:rsidP="1F64D0FD">
      <w:pPr>
        <w:pStyle w:val="ListParagraph"/>
        <w:numPr>
          <w:ilvl w:val="0"/>
          <w:numId w:val="2"/>
        </w:numPr>
        <w:spacing w:line="360" w:lineRule="auto"/>
        <w:ind w:left="1440"/>
        <w:rPr>
          <w:lang w:val="id-ID"/>
        </w:rPr>
      </w:pPr>
      <w:r w:rsidRPr="1F64D0FD">
        <w:rPr>
          <w:lang w:val="id-ID"/>
        </w:rPr>
        <w:t xml:space="preserve">Email: </w:t>
      </w:r>
      <w:hyperlink r:id="rId57">
        <w:r w:rsidRPr="1F64D0FD">
          <w:rPr>
            <w:rStyle w:val="Hyperlink"/>
            <w:lang w:val="id-ID"/>
          </w:rPr>
          <w:t>so@admin.com</w:t>
        </w:r>
      </w:hyperlink>
    </w:p>
    <w:p w14:paraId="7478543B" w14:textId="50D88857" w:rsidR="00C10C29" w:rsidRDefault="00C10C29" w:rsidP="1F64D0FD">
      <w:pPr>
        <w:pStyle w:val="ListParagraph"/>
        <w:numPr>
          <w:ilvl w:val="0"/>
          <w:numId w:val="2"/>
        </w:numPr>
        <w:spacing w:line="360" w:lineRule="auto"/>
        <w:ind w:left="1440"/>
        <w:rPr>
          <w:lang w:val="id-ID"/>
        </w:rPr>
      </w:pPr>
      <w:r w:rsidRPr="1F64D0FD">
        <w:rPr>
          <w:lang w:val="id-ID"/>
        </w:rPr>
        <w:t>Password: 123456</w:t>
      </w:r>
    </w:p>
    <w:p w14:paraId="640D4F0D" w14:textId="0C1ED985" w:rsidR="1F64D0FD" w:rsidRDefault="1F64D0FD" w:rsidP="1F64D0FD">
      <w:pPr>
        <w:spacing w:line="360" w:lineRule="auto"/>
        <w:ind w:left="720"/>
        <w:rPr>
          <w:lang w:val="id-ID"/>
        </w:rPr>
      </w:pPr>
    </w:p>
    <w:p w14:paraId="143B5E07" w14:textId="77334750" w:rsidR="00C10C29" w:rsidRDefault="00C10C29" w:rsidP="1F64D0FD">
      <w:pPr>
        <w:pStyle w:val="ListParagraph"/>
        <w:numPr>
          <w:ilvl w:val="0"/>
          <w:numId w:val="2"/>
        </w:numPr>
        <w:spacing w:line="360" w:lineRule="auto"/>
        <w:ind w:left="1440"/>
        <w:rPr>
          <w:lang w:val="id-ID"/>
        </w:rPr>
      </w:pPr>
      <w:r w:rsidRPr="1F64D0FD">
        <w:rPr>
          <w:lang w:val="id-ID"/>
        </w:rPr>
        <w:t xml:space="preserve">Email: </w:t>
      </w:r>
      <w:hyperlink r:id="rId58">
        <w:r w:rsidRPr="1F64D0FD">
          <w:rPr>
            <w:rStyle w:val="Hyperlink"/>
            <w:lang w:val="id-ID"/>
          </w:rPr>
          <w:t>rs@admin.com</w:t>
        </w:r>
      </w:hyperlink>
    </w:p>
    <w:p w14:paraId="6F29142D" w14:textId="29147564" w:rsidR="00C10C29" w:rsidRDefault="00C10C29" w:rsidP="1F64D0FD">
      <w:pPr>
        <w:pStyle w:val="ListParagraph"/>
        <w:numPr>
          <w:ilvl w:val="0"/>
          <w:numId w:val="2"/>
        </w:numPr>
        <w:spacing w:line="360" w:lineRule="auto"/>
        <w:ind w:left="1440"/>
        <w:rPr>
          <w:lang w:val="id-ID"/>
        </w:rPr>
      </w:pPr>
      <w:r w:rsidRPr="1F64D0FD">
        <w:rPr>
          <w:lang w:val="id-ID"/>
        </w:rPr>
        <w:t>Password: 123456</w:t>
      </w:r>
    </w:p>
    <w:p w14:paraId="27ACF732" w14:textId="7C7729DE" w:rsidR="1F64D0FD" w:rsidRDefault="1F64D0FD" w:rsidP="1F64D0FD">
      <w:pPr>
        <w:spacing w:line="360" w:lineRule="auto"/>
        <w:rPr>
          <w:lang w:val="id-ID"/>
        </w:rPr>
      </w:pPr>
    </w:p>
    <w:p w14:paraId="51F3E154" w14:textId="68C5F8AA" w:rsidR="00C10C29" w:rsidRDefault="00C10C29" w:rsidP="1F64D0FD">
      <w:pPr>
        <w:pStyle w:val="ListParagraph"/>
        <w:numPr>
          <w:ilvl w:val="0"/>
          <w:numId w:val="2"/>
        </w:numPr>
        <w:spacing w:line="360" w:lineRule="auto"/>
        <w:rPr>
          <w:lang w:val="id-ID"/>
        </w:rPr>
      </w:pPr>
      <w:r w:rsidRPr="1F64D0FD">
        <w:rPr>
          <w:lang w:val="id-ID"/>
        </w:rPr>
        <w:t>Produk</w:t>
      </w:r>
    </w:p>
    <w:p w14:paraId="2B67B951" w14:textId="1B8315E1" w:rsidR="4DEF5037" w:rsidRDefault="4DEF5037" w:rsidP="1F64D0FD">
      <w:pPr>
        <w:spacing w:line="360" w:lineRule="auto"/>
        <w:ind w:left="720"/>
        <w:rPr>
          <w:lang w:val="id-ID"/>
        </w:rPr>
      </w:pPr>
      <w:r w:rsidRPr="1F64D0FD">
        <w:rPr>
          <w:lang w:val="id-ID"/>
        </w:rPr>
        <w:t xml:space="preserve">Terdapat beberapa produk </w:t>
      </w:r>
      <w:r w:rsidR="13617C4E" w:rsidRPr="1F64D0FD">
        <w:rPr>
          <w:lang w:val="id-ID"/>
        </w:rPr>
        <w:t>yang juga dapat langsung dicek pada menu show product.</w:t>
      </w:r>
    </w:p>
    <w:p w14:paraId="175CEEB2" w14:textId="68B937D3" w:rsidR="009F37DD" w:rsidRPr="00682E72" w:rsidRDefault="009F37DD" w:rsidP="002F11B8">
      <w:pPr>
        <w:pStyle w:val="Style1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1F64D0FD">
        <w:rPr>
          <w:rFonts w:ascii="Times New Roman" w:hAnsi="Times New Roman" w:cs="Times New Roman"/>
          <w:sz w:val="28"/>
          <w:szCs w:val="28"/>
        </w:rPr>
        <w:t>Reference</w:t>
      </w:r>
    </w:p>
    <w:p w14:paraId="1195E6C9" w14:textId="279F8911" w:rsidR="64C671D9" w:rsidRDefault="00A8529A" w:rsidP="1F64D0FD">
      <w:pPr>
        <w:pStyle w:val="ListParagraph"/>
        <w:numPr>
          <w:ilvl w:val="0"/>
          <w:numId w:val="24"/>
        </w:numPr>
        <w:spacing w:line="360" w:lineRule="auto"/>
      </w:pPr>
      <w:hyperlink r:id="rId59">
        <w:r w:rsidR="64C671D9" w:rsidRPr="1F64D0FD">
          <w:rPr>
            <w:rStyle w:val="Hyperlink"/>
          </w:rPr>
          <w:t>https://laravel.com/docs/8.x/readme</w:t>
        </w:r>
      </w:hyperlink>
    </w:p>
    <w:p w14:paraId="49C05CA3" w14:textId="5F8EF967" w:rsidR="1139D123" w:rsidRDefault="00A8529A" w:rsidP="1F64D0FD">
      <w:pPr>
        <w:pStyle w:val="ListParagraph"/>
        <w:numPr>
          <w:ilvl w:val="0"/>
          <w:numId w:val="24"/>
        </w:numPr>
        <w:spacing w:line="360" w:lineRule="auto"/>
      </w:pPr>
      <w:hyperlink r:id="rId60" w:anchor="rule-unique">
        <w:r w:rsidR="1139D123" w:rsidRPr="1F64D0FD">
          <w:rPr>
            <w:rStyle w:val="Hyperlink"/>
          </w:rPr>
          <w:t>https://laravel.com/docs/5.3/validation#rule-unique</w:t>
        </w:r>
      </w:hyperlink>
    </w:p>
    <w:p w14:paraId="363F0671" w14:textId="1729EC0B" w:rsidR="7D44070B" w:rsidRDefault="00A8529A" w:rsidP="1F64D0FD">
      <w:pPr>
        <w:pStyle w:val="ListParagraph"/>
        <w:numPr>
          <w:ilvl w:val="0"/>
          <w:numId w:val="24"/>
        </w:numPr>
        <w:spacing w:line="360" w:lineRule="auto"/>
      </w:pPr>
      <w:hyperlink r:id="rId61" w:anchor="update-statements">
        <w:r w:rsidR="7D44070B" w:rsidRPr="1F64D0FD">
          <w:rPr>
            <w:rStyle w:val="Hyperlink"/>
          </w:rPr>
          <w:t>https://laravel.com/docs/8.x/queries#update-statements</w:t>
        </w:r>
      </w:hyperlink>
    </w:p>
    <w:p w14:paraId="0A4CE6E8" w14:textId="1632255A" w:rsidR="021A316A" w:rsidRDefault="021A316A" w:rsidP="1F64D0FD">
      <w:pPr>
        <w:pStyle w:val="ListParagraph"/>
        <w:numPr>
          <w:ilvl w:val="0"/>
          <w:numId w:val="24"/>
        </w:numPr>
        <w:spacing w:line="360" w:lineRule="auto"/>
      </w:pPr>
      <w:r>
        <w:lastRenderedPageBreak/>
        <w:t xml:space="preserve">group_of_can : </w:t>
      </w:r>
      <w:hyperlink r:id="rId62">
        <w:r w:rsidRPr="1F64D0FD">
          <w:rPr>
            <w:rStyle w:val="Hyperlink"/>
          </w:rPr>
          <w:t>https://unsplash.com/photos/Rqlm4FhofaM</w:t>
        </w:r>
      </w:hyperlink>
    </w:p>
    <w:p w14:paraId="66399503" w14:textId="777C8CF6" w:rsidR="021A316A" w:rsidRDefault="021A316A" w:rsidP="1F64D0FD">
      <w:pPr>
        <w:pStyle w:val="ListParagraph"/>
        <w:numPr>
          <w:ilvl w:val="0"/>
          <w:numId w:val="24"/>
        </w:numPr>
        <w:spacing w:line="360" w:lineRule="auto"/>
      </w:pPr>
      <w:r>
        <w:t xml:space="preserve">Used_item_can : </w:t>
      </w:r>
      <w:hyperlink r:id="rId63">
        <w:r w:rsidRPr="1F64D0FD">
          <w:rPr>
            <w:rStyle w:val="Hyperlink"/>
          </w:rPr>
          <w:t>https://www.komando.com/wp-content/uploads/2018/07/dreamstime_m_28645628.jpg</w:t>
        </w:r>
      </w:hyperlink>
    </w:p>
    <w:p w14:paraId="0113AE4F" w14:textId="7676B811" w:rsidR="4F519839" w:rsidRDefault="4F519839" w:rsidP="1F64D0FD">
      <w:pPr>
        <w:pStyle w:val="ListParagraph"/>
        <w:numPr>
          <w:ilvl w:val="0"/>
          <w:numId w:val="24"/>
        </w:numPr>
        <w:spacing w:line="360" w:lineRule="auto"/>
      </w:pPr>
      <w:r>
        <w:t>Bootstrap 5.2.3</w:t>
      </w:r>
      <w:r w:rsidR="473D8693">
        <w:t xml:space="preserve"> (JS &amp; CSS)</w:t>
      </w:r>
      <w:r>
        <w:t xml:space="preserve"> : </w:t>
      </w:r>
      <w:hyperlink r:id="rId64">
        <w:r w:rsidRPr="1F64D0FD">
          <w:rPr>
            <w:rStyle w:val="Hyperlink"/>
          </w:rPr>
          <w:t>https://getbootstrap.com/docs/5.2/getting-started/introduction/</w:t>
        </w:r>
      </w:hyperlink>
    </w:p>
    <w:p w14:paraId="68BA3FC7" w14:textId="271C17B2" w:rsidR="1CAF5D7D" w:rsidRDefault="1CAF5D7D" w:rsidP="1F64D0FD">
      <w:pPr>
        <w:pStyle w:val="ListParagraph"/>
        <w:numPr>
          <w:ilvl w:val="0"/>
          <w:numId w:val="24"/>
        </w:numPr>
        <w:spacing w:line="360" w:lineRule="auto"/>
      </w:pPr>
      <w:r>
        <w:t xml:space="preserve">Bootstrap, CDN JS: </w:t>
      </w:r>
      <w:hyperlink r:id="rId65">
        <w:r w:rsidRPr="1F64D0FD">
          <w:rPr>
            <w:rStyle w:val="Hyperlink"/>
          </w:rPr>
          <w:t>https://cdn.jsdelivr.net/npm/bootstrap@5.2.3/dist/js/bootstrap.bundle.min.js</w:t>
        </w:r>
      </w:hyperlink>
    </w:p>
    <w:p w14:paraId="2179F318" w14:textId="429A4977" w:rsidR="1CAF5D7D" w:rsidRDefault="1CAF5D7D" w:rsidP="1F64D0FD">
      <w:pPr>
        <w:pStyle w:val="ListParagraph"/>
        <w:numPr>
          <w:ilvl w:val="0"/>
          <w:numId w:val="24"/>
        </w:numPr>
        <w:spacing w:line="360" w:lineRule="auto"/>
      </w:pPr>
      <w:r>
        <w:t xml:space="preserve">Bootstrap, CDN CSS: </w:t>
      </w:r>
      <w:hyperlink r:id="rId66">
        <w:r w:rsidRPr="1F64D0FD">
          <w:rPr>
            <w:rStyle w:val="Hyperlink"/>
          </w:rPr>
          <w:t>https://cdn.jsdelivr.net/npm/bootstrap@5.2.3/dist/css/bootstrap.min.css</w:t>
        </w:r>
      </w:hyperlink>
    </w:p>
    <w:p w14:paraId="785EFB39" w14:textId="381F157A" w:rsidR="415B2251" w:rsidRDefault="00A8529A" w:rsidP="1F64D0FD">
      <w:pPr>
        <w:pStyle w:val="ListParagraph"/>
        <w:numPr>
          <w:ilvl w:val="0"/>
          <w:numId w:val="24"/>
        </w:numPr>
        <w:spacing w:line="360" w:lineRule="auto"/>
      </w:pPr>
      <w:hyperlink r:id="rId67">
        <w:r w:rsidR="415B2251" w:rsidRPr="1F64D0FD">
          <w:rPr>
            <w:rStyle w:val="Hyperlink"/>
          </w:rPr>
          <w:t>https://laravel.com/docs/8.x/validation</w:t>
        </w:r>
      </w:hyperlink>
    </w:p>
    <w:p w14:paraId="70414452" w14:textId="5DF1DA82" w:rsidR="2A3495CA" w:rsidRDefault="2A3495CA" w:rsidP="1F64D0FD">
      <w:pPr>
        <w:pStyle w:val="ListParagraph"/>
        <w:numPr>
          <w:ilvl w:val="0"/>
          <w:numId w:val="24"/>
        </w:numPr>
        <w:spacing w:line="360" w:lineRule="auto"/>
      </w:pPr>
      <w:r>
        <w:t>Perkuliahan kelas lab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1F64D0FD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7AABEE48" w:rsidR="002F5E84" w:rsidRDefault="00A81038" w:rsidP="00A60661">
      <w:pPr>
        <w:pStyle w:val="ListParagraph"/>
        <w:numPr>
          <w:ilvl w:val="0"/>
          <w:numId w:val="25"/>
        </w:numPr>
        <w:spacing w:line="360" w:lineRule="auto"/>
      </w:pPr>
      <w:r>
        <w:t>&lt;</w:t>
      </w:r>
      <w:r w:rsidR="10E6A106">
        <w:t>2440039625</w:t>
      </w:r>
      <w:r>
        <w:t>&gt; – &lt;</w:t>
      </w:r>
      <w:r w:rsidR="7047739A">
        <w:t>S</w:t>
      </w:r>
      <w:r w:rsidR="00B34BC4">
        <w:t>TEVANUS ONG</w:t>
      </w:r>
      <w:r>
        <w:t>&gt;</w:t>
      </w:r>
    </w:p>
    <w:p w14:paraId="26DF70A3" w14:textId="30E143F5" w:rsidR="00842715" w:rsidRDefault="002F5E84" w:rsidP="00A60661">
      <w:pPr>
        <w:pStyle w:val="ListParagraph"/>
        <w:numPr>
          <w:ilvl w:val="0"/>
          <w:numId w:val="25"/>
        </w:numPr>
        <w:spacing w:line="360" w:lineRule="auto"/>
      </w:pPr>
      <w:r>
        <w:t>&lt;</w:t>
      </w:r>
      <w:r w:rsidR="58262A63">
        <w:t>2440057363</w:t>
      </w:r>
      <w:r>
        <w:t>&gt; – &lt;</w:t>
      </w:r>
      <w:r w:rsidR="6B98346F">
        <w:t>RICO SUSANTO</w:t>
      </w:r>
      <w:r>
        <w:t>&gt;</w:t>
      </w:r>
    </w:p>
    <w:p w14:paraId="4CF8D4F6" w14:textId="410E31BC" w:rsidR="00B34BC4" w:rsidRDefault="00B34BC4" w:rsidP="00B34BC4">
      <w:pPr>
        <w:spacing w:line="360" w:lineRule="auto"/>
      </w:pPr>
    </w:p>
    <w:p w14:paraId="5896CAD1" w14:textId="6A60C0F9" w:rsidR="00B34BC4" w:rsidRDefault="00B34BC4" w:rsidP="00B34BC4">
      <w:pPr>
        <w:spacing w:line="360" w:lineRule="auto"/>
      </w:pPr>
      <w:r>
        <w:t xml:space="preserve">Backup File berada pada OneDrive: </w:t>
      </w:r>
    </w:p>
    <w:p w14:paraId="1CD7FB88" w14:textId="6F76AE54" w:rsidR="00B34BC4" w:rsidRDefault="00B34BC4" w:rsidP="00B34BC4">
      <w:pPr>
        <w:spacing w:line="360" w:lineRule="auto"/>
      </w:pPr>
      <w:hyperlink r:id="rId68" w:history="1">
        <w:r w:rsidRPr="00084B67">
          <w:rPr>
            <w:rStyle w:val="Hyperlink"/>
          </w:rPr>
          <w:t>https://binusianorg-my.sharepoint.com/personal/stevanus_ong_binus_ac_id/_layouts/15/guestaccess.aspx?folderid=0fcf1731476a04ef5b18a161adcf0ccc5&amp;authkey=AQp73VN7Hc5y8cRHm7Sx3F4&amp;e=R0Zp3S</w:t>
        </w:r>
      </w:hyperlink>
    </w:p>
    <w:p w14:paraId="49674D31" w14:textId="77777777" w:rsidR="00B34BC4" w:rsidRPr="00682E72" w:rsidRDefault="00B34BC4" w:rsidP="00B34BC4">
      <w:pPr>
        <w:spacing w:line="360" w:lineRule="auto"/>
      </w:pPr>
    </w:p>
    <w:sectPr w:rsidR="00B34BC4" w:rsidRPr="00682E72" w:rsidSect="00DF2179">
      <w:headerReference w:type="default" r:id="rId69"/>
      <w:footerReference w:type="default" r:id="rId70"/>
      <w:headerReference w:type="first" r:id="rId71"/>
      <w:footerReference w:type="first" r:id="rId72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632E53" w14:textId="77777777" w:rsidR="001C2148" w:rsidRDefault="001C2148" w:rsidP="00273E4A">
      <w:r>
        <w:separator/>
      </w:r>
    </w:p>
  </w:endnote>
  <w:endnote w:type="continuationSeparator" w:id="0">
    <w:p w14:paraId="3CF65A78" w14:textId="77777777" w:rsidR="001C2148" w:rsidRDefault="001C2148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>
          <w:pict>
            <v:line id="Line 1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spid="_x0000_s1026" from="0,3.5pt" to="522pt,3.5pt" w14:anchorId="1064FF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>
          <w:pict>
            <v:line id="Line 2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spid="_x0000_s1026" from="-.75pt,2.25pt" to="521.25pt,2.25pt" w14:anchorId="344132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735DE" w14:textId="77777777" w:rsidR="001C2148" w:rsidRDefault="001C2148" w:rsidP="00273E4A">
      <w:r>
        <w:separator/>
      </w:r>
    </w:p>
  </w:footnote>
  <w:footnote w:type="continuationSeparator" w:id="0">
    <w:p w14:paraId="5FB4BC5A" w14:textId="77777777" w:rsidR="001C2148" w:rsidRDefault="001C2148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048BC"/>
    <w:multiLevelType w:val="hybridMultilevel"/>
    <w:tmpl w:val="E5F2139C"/>
    <w:lvl w:ilvl="0" w:tplc="AFF01E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A490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7C8D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BECC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1E7D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121D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E25D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1E2F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1CB8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EA4E12D"/>
    <w:multiLevelType w:val="hybridMultilevel"/>
    <w:tmpl w:val="9AA64E70"/>
    <w:lvl w:ilvl="0" w:tplc="A0D81A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8647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07A24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640E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60BB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3C11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F4DE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B6F5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CE08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3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58517A4"/>
    <w:multiLevelType w:val="hybridMultilevel"/>
    <w:tmpl w:val="F736602E"/>
    <w:lvl w:ilvl="0" w:tplc="51D845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9654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068C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2CAA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EAE2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62A2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6844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6610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0E7A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27553E"/>
    <w:multiLevelType w:val="hybridMultilevel"/>
    <w:tmpl w:val="D0A866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79702664">
    <w:abstractNumId w:val="7"/>
  </w:num>
  <w:num w:numId="2" w16cid:durableId="855078282">
    <w:abstractNumId w:val="14"/>
  </w:num>
  <w:num w:numId="3" w16cid:durableId="520358698">
    <w:abstractNumId w:val="1"/>
  </w:num>
  <w:num w:numId="4" w16cid:durableId="149369991">
    <w:abstractNumId w:val="3"/>
  </w:num>
  <w:num w:numId="5" w16cid:durableId="967466290">
    <w:abstractNumId w:val="12"/>
  </w:num>
  <w:num w:numId="6" w16cid:durableId="2072774744">
    <w:abstractNumId w:val="16"/>
  </w:num>
  <w:num w:numId="7" w16cid:durableId="6831109">
    <w:abstractNumId w:val="13"/>
  </w:num>
  <w:num w:numId="8" w16cid:durableId="1901820750">
    <w:abstractNumId w:val="21"/>
  </w:num>
  <w:num w:numId="9" w16cid:durableId="1446266143">
    <w:abstractNumId w:val="15"/>
  </w:num>
  <w:num w:numId="10" w16cid:durableId="2140877649">
    <w:abstractNumId w:val="22"/>
  </w:num>
  <w:num w:numId="11" w16cid:durableId="1779443504">
    <w:abstractNumId w:val="0"/>
  </w:num>
  <w:num w:numId="12" w16cid:durableId="1269656256">
    <w:abstractNumId w:val="5"/>
  </w:num>
  <w:num w:numId="13" w16cid:durableId="2077780732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57583483">
    <w:abstractNumId w:val="23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53240629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330867297">
    <w:abstractNumId w:val="18"/>
  </w:num>
  <w:num w:numId="17" w16cid:durableId="641275620">
    <w:abstractNumId w:val="8"/>
  </w:num>
  <w:num w:numId="18" w16cid:durableId="1261379795">
    <w:abstractNumId w:val="4"/>
  </w:num>
  <w:num w:numId="19" w16cid:durableId="929966895">
    <w:abstractNumId w:val="20"/>
  </w:num>
  <w:num w:numId="20" w16cid:durableId="211962548">
    <w:abstractNumId w:val="2"/>
  </w:num>
  <w:num w:numId="21" w16cid:durableId="860582446">
    <w:abstractNumId w:val="17"/>
  </w:num>
  <w:num w:numId="22" w16cid:durableId="2124839530">
    <w:abstractNumId w:val="6"/>
  </w:num>
  <w:num w:numId="23" w16cid:durableId="2019114129">
    <w:abstractNumId w:val="19"/>
  </w:num>
  <w:num w:numId="24" w16cid:durableId="1652442662">
    <w:abstractNumId w:val="11"/>
  </w:num>
  <w:num w:numId="25" w16cid:durableId="130431474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6578E"/>
    <w:rsid w:val="000712B9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66C8F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C2148"/>
    <w:rsid w:val="001D339D"/>
    <w:rsid w:val="001D4810"/>
    <w:rsid w:val="001E07CD"/>
    <w:rsid w:val="001E4042"/>
    <w:rsid w:val="001E4E5E"/>
    <w:rsid w:val="001E637E"/>
    <w:rsid w:val="001E7ABE"/>
    <w:rsid w:val="001F0084"/>
    <w:rsid w:val="001F045F"/>
    <w:rsid w:val="001F0925"/>
    <w:rsid w:val="001F2E40"/>
    <w:rsid w:val="001F6112"/>
    <w:rsid w:val="001F64B6"/>
    <w:rsid w:val="00204C2A"/>
    <w:rsid w:val="00210D91"/>
    <w:rsid w:val="00213FF7"/>
    <w:rsid w:val="00220E2F"/>
    <w:rsid w:val="00224780"/>
    <w:rsid w:val="00227331"/>
    <w:rsid w:val="00235C36"/>
    <w:rsid w:val="002376FA"/>
    <w:rsid w:val="002416CB"/>
    <w:rsid w:val="002505C8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5C4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53467"/>
    <w:rsid w:val="00360DBE"/>
    <w:rsid w:val="0036420F"/>
    <w:rsid w:val="0036669F"/>
    <w:rsid w:val="00366844"/>
    <w:rsid w:val="003717D0"/>
    <w:rsid w:val="00371CD3"/>
    <w:rsid w:val="00372267"/>
    <w:rsid w:val="0037553B"/>
    <w:rsid w:val="003772D1"/>
    <w:rsid w:val="003803FE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1CA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144B"/>
    <w:rsid w:val="0045325D"/>
    <w:rsid w:val="004564E4"/>
    <w:rsid w:val="004633AF"/>
    <w:rsid w:val="0046440B"/>
    <w:rsid w:val="00470964"/>
    <w:rsid w:val="004716A8"/>
    <w:rsid w:val="004733C1"/>
    <w:rsid w:val="0047511D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2499D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0A13"/>
    <w:rsid w:val="0056256C"/>
    <w:rsid w:val="00571B72"/>
    <w:rsid w:val="005751E4"/>
    <w:rsid w:val="00582417"/>
    <w:rsid w:val="00582E4C"/>
    <w:rsid w:val="0059214E"/>
    <w:rsid w:val="0059267F"/>
    <w:rsid w:val="00597953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65C4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558F9"/>
    <w:rsid w:val="0066174E"/>
    <w:rsid w:val="00664137"/>
    <w:rsid w:val="00672ADB"/>
    <w:rsid w:val="0067443D"/>
    <w:rsid w:val="006769D8"/>
    <w:rsid w:val="00677A45"/>
    <w:rsid w:val="00682E72"/>
    <w:rsid w:val="00683E30"/>
    <w:rsid w:val="00691695"/>
    <w:rsid w:val="00695DD8"/>
    <w:rsid w:val="006A603D"/>
    <w:rsid w:val="006B19E8"/>
    <w:rsid w:val="006B271E"/>
    <w:rsid w:val="006D2233"/>
    <w:rsid w:val="006D36BC"/>
    <w:rsid w:val="006D40B0"/>
    <w:rsid w:val="006D49E7"/>
    <w:rsid w:val="006E759E"/>
    <w:rsid w:val="006F4D80"/>
    <w:rsid w:val="00701ECA"/>
    <w:rsid w:val="00711B12"/>
    <w:rsid w:val="00715D80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73A5B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14D9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A0D47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3698"/>
    <w:rsid w:val="009B4FC1"/>
    <w:rsid w:val="009B60D1"/>
    <w:rsid w:val="009C7801"/>
    <w:rsid w:val="009E2512"/>
    <w:rsid w:val="009E29D9"/>
    <w:rsid w:val="009E5BBF"/>
    <w:rsid w:val="009F37DD"/>
    <w:rsid w:val="009F3A13"/>
    <w:rsid w:val="00A04F55"/>
    <w:rsid w:val="00A1288D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8529A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2FA5"/>
    <w:rsid w:val="00AD7B46"/>
    <w:rsid w:val="00AE1AE9"/>
    <w:rsid w:val="00AE39D8"/>
    <w:rsid w:val="00AE548F"/>
    <w:rsid w:val="00AE661D"/>
    <w:rsid w:val="00AE7A98"/>
    <w:rsid w:val="00AF264E"/>
    <w:rsid w:val="00AF338E"/>
    <w:rsid w:val="00B0409A"/>
    <w:rsid w:val="00B04C4C"/>
    <w:rsid w:val="00B05E37"/>
    <w:rsid w:val="00B17AD5"/>
    <w:rsid w:val="00B212C7"/>
    <w:rsid w:val="00B2372A"/>
    <w:rsid w:val="00B2491E"/>
    <w:rsid w:val="00B25A20"/>
    <w:rsid w:val="00B34BC4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36CA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0C29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34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04FB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776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  <w:rsid w:val="01B48E9E"/>
    <w:rsid w:val="02056762"/>
    <w:rsid w:val="021A316A"/>
    <w:rsid w:val="044D0004"/>
    <w:rsid w:val="04D84EA8"/>
    <w:rsid w:val="06AED720"/>
    <w:rsid w:val="06C28507"/>
    <w:rsid w:val="06D3F2AF"/>
    <w:rsid w:val="06FBE24F"/>
    <w:rsid w:val="07730148"/>
    <w:rsid w:val="07FC6CDE"/>
    <w:rsid w:val="0839C5BE"/>
    <w:rsid w:val="084816D0"/>
    <w:rsid w:val="08877381"/>
    <w:rsid w:val="08AC2F8A"/>
    <w:rsid w:val="08F30EFE"/>
    <w:rsid w:val="093BD639"/>
    <w:rsid w:val="096B5D2B"/>
    <w:rsid w:val="0972FA72"/>
    <w:rsid w:val="0AA01A36"/>
    <w:rsid w:val="0AE5913C"/>
    <w:rsid w:val="0AEC0191"/>
    <w:rsid w:val="0B669517"/>
    <w:rsid w:val="0C313166"/>
    <w:rsid w:val="0C4D3988"/>
    <w:rsid w:val="0CCEF9EE"/>
    <w:rsid w:val="0E00298D"/>
    <w:rsid w:val="0F98D9B9"/>
    <w:rsid w:val="1030DDB3"/>
    <w:rsid w:val="1076E37E"/>
    <w:rsid w:val="10B592AB"/>
    <w:rsid w:val="10E6A106"/>
    <w:rsid w:val="10F18B11"/>
    <w:rsid w:val="1139D123"/>
    <w:rsid w:val="12C63010"/>
    <w:rsid w:val="12D272B9"/>
    <w:rsid w:val="1344D622"/>
    <w:rsid w:val="134546A3"/>
    <w:rsid w:val="134A07F7"/>
    <w:rsid w:val="13617C4E"/>
    <w:rsid w:val="13A1BC2D"/>
    <w:rsid w:val="13BB1660"/>
    <w:rsid w:val="1437DAA6"/>
    <w:rsid w:val="145C3362"/>
    <w:rsid w:val="14CDC32C"/>
    <w:rsid w:val="1545E953"/>
    <w:rsid w:val="1588ED2C"/>
    <w:rsid w:val="16354A95"/>
    <w:rsid w:val="16632819"/>
    <w:rsid w:val="16E1B9B4"/>
    <w:rsid w:val="17C5325C"/>
    <w:rsid w:val="182451B6"/>
    <w:rsid w:val="1841E172"/>
    <w:rsid w:val="198B0BE2"/>
    <w:rsid w:val="19A83019"/>
    <w:rsid w:val="19FBD163"/>
    <w:rsid w:val="1A11C6FF"/>
    <w:rsid w:val="1A334C21"/>
    <w:rsid w:val="1B7809B8"/>
    <w:rsid w:val="1CAF5D7D"/>
    <w:rsid w:val="1CE0678D"/>
    <w:rsid w:val="1CFC2A38"/>
    <w:rsid w:val="1D8717A1"/>
    <w:rsid w:val="1E97FA99"/>
    <w:rsid w:val="1EB7EC24"/>
    <w:rsid w:val="1EEF7270"/>
    <w:rsid w:val="1F06E482"/>
    <w:rsid w:val="1F309398"/>
    <w:rsid w:val="1F48ECEE"/>
    <w:rsid w:val="1F64D0FD"/>
    <w:rsid w:val="1F8EE4BA"/>
    <w:rsid w:val="202F5C17"/>
    <w:rsid w:val="20D0D43D"/>
    <w:rsid w:val="210110EE"/>
    <w:rsid w:val="2118A563"/>
    <w:rsid w:val="218DAEF4"/>
    <w:rsid w:val="21AB2AF4"/>
    <w:rsid w:val="24532777"/>
    <w:rsid w:val="24F7EEEC"/>
    <w:rsid w:val="25BBC534"/>
    <w:rsid w:val="25C8B2C6"/>
    <w:rsid w:val="26310D75"/>
    <w:rsid w:val="26697196"/>
    <w:rsid w:val="273BFF8C"/>
    <w:rsid w:val="274C3E44"/>
    <w:rsid w:val="274F8635"/>
    <w:rsid w:val="276748C0"/>
    <w:rsid w:val="2865816D"/>
    <w:rsid w:val="288A5F93"/>
    <w:rsid w:val="291EDFDD"/>
    <w:rsid w:val="2946B260"/>
    <w:rsid w:val="29B349FC"/>
    <w:rsid w:val="29FF6DAC"/>
    <w:rsid w:val="2A307A5F"/>
    <w:rsid w:val="2A3495CA"/>
    <w:rsid w:val="2B484697"/>
    <w:rsid w:val="2B987202"/>
    <w:rsid w:val="2CCE368C"/>
    <w:rsid w:val="2D0091C9"/>
    <w:rsid w:val="2D89D219"/>
    <w:rsid w:val="2E0610F5"/>
    <w:rsid w:val="2E9228E7"/>
    <w:rsid w:val="2EBC64DD"/>
    <w:rsid w:val="2F01EAA6"/>
    <w:rsid w:val="2F02E3D0"/>
    <w:rsid w:val="2F3C2F8E"/>
    <w:rsid w:val="300EA030"/>
    <w:rsid w:val="3187BE16"/>
    <w:rsid w:val="31DA45CA"/>
    <w:rsid w:val="3293075E"/>
    <w:rsid w:val="32E42647"/>
    <w:rsid w:val="32FAF10F"/>
    <w:rsid w:val="3379996A"/>
    <w:rsid w:val="344DEF35"/>
    <w:rsid w:val="352BA31F"/>
    <w:rsid w:val="35AA7463"/>
    <w:rsid w:val="3674B42B"/>
    <w:rsid w:val="36F469AC"/>
    <w:rsid w:val="37574D5A"/>
    <w:rsid w:val="38209F7E"/>
    <w:rsid w:val="38822569"/>
    <w:rsid w:val="39689EFC"/>
    <w:rsid w:val="3A268560"/>
    <w:rsid w:val="3A803B57"/>
    <w:rsid w:val="3A832645"/>
    <w:rsid w:val="3AD717CC"/>
    <w:rsid w:val="3B866C48"/>
    <w:rsid w:val="3BAA5C54"/>
    <w:rsid w:val="3CDC3AFA"/>
    <w:rsid w:val="3D169DD9"/>
    <w:rsid w:val="3D87890A"/>
    <w:rsid w:val="3DA67710"/>
    <w:rsid w:val="3DEAF0CA"/>
    <w:rsid w:val="3DFF05BB"/>
    <w:rsid w:val="3E52A7CB"/>
    <w:rsid w:val="3E68DAD0"/>
    <w:rsid w:val="3EB81785"/>
    <w:rsid w:val="3EDDCB45"/>
    <w:rsid w:val="3F022C0A"/>
    <w:rsid w:val="3FD362A4"/>
    <w:rsid w:val="40028022"/>
    <w:rsid w:val="40721C82"/>
    <w:rsid w:val="409B4BF2"/>
    <w:rsid w:val="413330D3"/>
    <w:rsid w:val="4157DC28"/>
    <w:rsid w:val="415B2251"/>
    <w:rsid w:val="4175326A"/>
    <w:rsid w:val="417CFC20"/>
    <w:rsid w:val="421498DD"/>
    <w:rsid w:val="4257718A"/>
    <w:rsid w:val="43220039"/>
    <w:rsid w:val="435128CA"/>
    <w:rsid w:val="437297C1"/>
    <w:rsid w:val="43F9F5E9"/>
    <w:rsid w:val="45113474"/>
    <w:rsid w:val="46054035"/>
    <w:rsid w:val="46275347"/>
    <w:rsid w:val="465DB9B0"/>
    <w:rsid w:val="473D8693"/>
    <w:rsid w:val="47523D88"/>
    <w:rsid w:val="47A51EB3"/>
    <w:rsid w:val="47C63E33"/>
    <w:rsid w:val="4945F1DA"/>
    <w:rsid w:val="49FC9FD1"/>
    <w:rsid w:val="4B3D4B26"/>
    <w:rsid w:val="4B8A6721"/>
    <w:rsid w:val="4C1E33C4"/>
    <w:rsid w:val="4CF35BDE"/>
    <w:rsid w:val="4DEF5037"/>
    <w:rsid w:val="4E6DC3C3"/>
    <w:rsid w:val="4EB077F7"/>
    <w:rsid w:val="4EDA6EF5"/>
    <w:rsid w:val="4F519839"/>
    <w:rsid w:val="504DE18D"/>
    <w:rsid w:val="52A134C6"/>
    <w:rsid w:val="53284649"/>
    <w:rsid w:val="53CF99A5"/>
    <w:rsid w:val="53E8AADC"/>
    <w:rsid w:val="55ED9D2F"/>
    <w:rsid w:val="56AF8DBB"/>
    <w:rsid w:val="573961ED"/>
    <w:rsid w:val="57E95CE1"/>
    <w:rsid w:val="5814A89C"/>
    <w:rsid w:val="58262A63"/>
    <w:rsid w:val="5886733C"/>
    <w:rsid w:val="5915584D"/>
    <w:rsid w:val="5999CCB0"/>
    <w:rsid w:val="5A5754E8"/>
    <w:rsid w:val="5A78BD64"/>
    <w:rsid w:val="5AB128AE"/>
    <w:rsid w:val="5ABDDB91"/>
    <w:rsid w:val="5B28DF96"/>
    <w:rsid w:val="5B617A01"/>
    <w:rsid w:val="5B825FC8"/>
    <w:rsid w:val="5BDE5E9D"/>
    <w:rsid w:val="5C406E65"/>
    <w:rsid w:val="5CC4728E"/>
    <w:rsid w:val="5DDB2C5E"/>
    <w:rsid w:val="5E82BEA2"/>
    <w:rsid w:val="5E9D89C1"/>
    <w:rsid w:val="606BC00C"/>
    <w:rsid w:val="61206A32"/>
    <w:rsid w:val="61F1DEB5"/>
    <w:rsid w:val="6230C4B1"/>
    <w:rsid w:val="6240BB68"/>
    <w:rsid w:val="627E5C49"/>
    <w:rsid w:val="634804B5"/>
    <w:rsid w:val="63A46EFB"/>
    <w:rsid w:val="641FD27B"/>
    <w:rsid w:val="6431FC82"/>
    <w:rsid w:val="644794ED"/>
    <w:rsid w:val="64C671D9"/>
    <w:rsid w:val="651C8FE1"/>
    <w:rsid w:val="65238B2A"/>
    <w:rsid w:val="6574F793"/>
    <w:rsid w:val="66F3C44B"/>
    <w:rsid w:val="67BCB5C6"/>
    <w:rsid w:val="6854B652"/>
    <w:rsid w:val="6A0C495E"/>
    <w:rsid w:val="6A75FDB0"/>
    <w:rsid w:val="6AEBB6E5"/>
    <w:rsid w:val="6B98346F"/>
    <w:rsid w:val="6BD28A11"/>
    <w:rsid w:val="6C188BAC"/>
    <w:rsid w:val="6C19DC09"/>
    <w:rsid w:val="6C6B0A5F"/>
    <w:rsid w:val="6C860E54"/>
    <w:rsid w:val="6CF38BE4"/>
    <w:rsid w:val="6CFC0FE7"/>
    <w:rsid w:val="6D530D13"/>
    <w:rsid w:val="6D56DFCC"/>
    <w:rsid w:val="6DAD8C64"/>
    <w:rsid w:val="6DEFE0F6"/>
    <w:rsid w:val="6E453A57"/>
    <w:rsid w:val="6E673A4B"/>
    <w:rsid w:val="6E6F764D"/>
    <w:rsid w:val="6EDB59CB"/>
    <w:rsid w:val="6F6E4CF9"/>
    <w:rsid w:val="7008D1C2"/>
    <w:rsid w:val="7047739A"/>
    <w:rsid w:val="70B41006"/>
    <w:rsid w:val="70CE62A9"/>
    <w:rsid w:val="710A7C8E"/>
    <w:rsid w:val="71A3B278"/>
    <w:rsid w:val="723FBF1F"/>
    <w:rsid w:val="72A68FCB"/>
    <w:rsid w:val="72DA4BE3"/>
    <w:rsid w:val="73D01D3F"/>
    <w:rsid w:val="76659781"/>
    <w:rsid w:val="76C3C331"/>
    <w:rsid w:val="76F912E0"/>
    <w:rsid w:val="777AAE91"/>
    <w:rsid w:val="799F227A"/>
    <w:rsid w:val="79B59823"/>
    <w:rsid w:val="79C492BB"/>
    <w:rsid w:val="7A11B39E"/>
    <w:rsid w:val="7A95089F"/>
    <w:rsid w:val="7B4A94BE"/>
    <w:rsid w:val="7B9DA9EE"/>
    <w:rsid w:val="7C28AA16"/>
    <w:rsid w:val="7C2C5291"/>
    <w:rsid w:val="7C897F5B"/>
    <w:rsid w:val="7C958084"/>
    <w:rsid w:val="7D44070B"/>
    <w:rsid w:val="7D4F2C07"/>
    <w:rsid w:val="7EAECE5B"/>
    <w:rsid w:val="7ED54AB0"/>
    <w:rsid w:val="7EE68520"/>
    <w:rsid w:val="7F60AF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4B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komando.com/wp-content/uploads/2018/07/dreamstime_m_28645628.jpg" TargetMode="External"/><Relationship Id="rId68" Type="http://schemas.openxmlformats.org/officeDocument/2006/relationships/hyperlink" Target="https://binusianorg-my.sharepoint.com/personal/stevanus_ong_binus_ac_id/_layouts/15/guestaccess.aspx?folderid=0fcf1731476a04ef5b18a161adcf0ccc5&amp;authkey=AQp73VN7Hc5y8cRHm7Sx3F4&amp;e=R0Zp3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mailto:rs@admin.com" TargetMode="External"/><Relationship Id="rId66" Type="http://schemas.openxmlformats.org/officeDocument/2006/relationships/hyperlink" Target="https://cdn.jsdelivr.net/npm/bootstrap@5.2.3/dist/css/bootstrap.min.css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laravel.com/docs/8.x/querie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mailto:user_2@gmail.com" TargetMode="External"/><Relationship Id="rId64" Type="http://schemas.openxmlformats.org/officeDocument/2006/relationships/hyperlink" Target="https://getbootstrap.com/docs/5.2/getting-started/introduction/" TargetMode="External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laravel.com/docs/8.x/readme" TargetMode="External"/><Relationship Id="rId67" Type="http://schemas.openxmlformats.org/officeDocument/2006/relationships/hyperlink" Target="https://laravel.com/docs/8.x/validation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unsplash.com/photos/Rqlm4FhofaM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mailto:so@admin.co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laravel.com/docs/5.3/validation" TargetMode="External"/><Relationship Id="rId65" Type="http://schemas.openxmlformats.org/officeDocument/2006/relationships/hyperlink" Target="https://cdn.jsdelivr.net/npm/bootstrap@5.2.3/dist/js/bootstrap.bundle.min.js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mailto:user_1@gmail.com" TargetMode="External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3</TotalTime>
  <Pages>20</Pages>
  <Words>858</Words>
  <Characters>4897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5744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Stevanus Ong</cp:lastModifiedBy>
  <cp:revision>4</cp:revision>
  <cp:lastPrinted>2022-12-28T07:38:00Z</cp:lastPrinted>
  <dcterms:created xsi:type="dcterms:W3CDTF">2022-12-28T07:40:00Z</dcterms:created>
  <dcterms:modified xsi:type="dcterms:W3CDTF">2022-12-28T08:27:00Z</dcterms:modified>
</cp:coreProperties>
</file>